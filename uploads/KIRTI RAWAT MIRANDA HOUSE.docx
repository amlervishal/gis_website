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96B2" w14:textId="77777777" w:rsidR="00F81467" w:rsidRDefault="0014692C">
      <w:pPr>
        <w:pStyle w:val="Name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KiRti </w:t>
      </w:r>
      <w:r w:rsidR="0076228D">
        <w:rPr>
          <w:rFonts w:asciiTheme="minorEastAsia" w:eastAsiaTheme="minorEastAsia" w:hAnsiTheme="minorEastAsia" w:hint="eastAsia"/>
          <w:lang w:eastAsia="zh-CN"/>
        </w:rPr>
        <w:t>RAWAT</w:t>
      </w:r>
    </w:p>
    <w:p w14:paraId="3CEF9847" w14:textId="04C3220A" w:rsidR="00FE4BD5" w:rsidRPr="005E4A5F" w:rsidRDefault="0076228D">
      <w:pPr>
        <w:pStyle w:val="Name"/>
        <w:rPr>
          <w:sz w:val="22"/>
          <w:szCs w:val="22"/>
          <w:lang w:eastAsia="zh-CN"/>
        </w:rPr>
      </w:pPr>
      <w:r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 xml:space="preserve"> 4</w:t>
      </w:r>
      <w:r w:rsidRPr="005E4A5F">
        <w:rPr>
          <w:rFonts w:asciiTheme="minorEastAsia" w:eastAsiaTheme="minorEastAsia" w:hAnsiTheme="minorEastAsia" w:hint="eastAsia"/>
          <w:sz w:val="22"/>
          <w:szCs w:val="22"/>
          <w:vertAlign w:val="superscript"/>
          <w:lang w:eastAsia="zh-CN"/>
        </w:rPr>
        <w:t>th</w:t>
      </w:r>
      <w:r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 xml:space="preserve"> year, b.el.ed </w:t>
      </w:r>
      <w:r w:rsidR="00717C19"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 xml:space="preserve">,miranda </w:t>
      </w:r>
      <w:r w:rsidR="008749FA"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>HOUSe,</w:t>
      </w:r>
      <w:r w:rsidR="00717C19"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>university</w:t>
      </w:r>
      <w:r w:rsidR="00F81467"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 xml:space="preserve"> of </w:t>
      </w:r>
      <w:r w:rsidR="005E4A5F" w:rsidRPr="005E4A5F">
        <w:rPr>
          <w:rFonts w:asciiTheme="minorEastAsia" w:eastAsiaTheme="minorEastAsia" w:hAnsiTheme="minorEastAsia" w:hint="eastAsia"/>
          <w:sz w:val="22"/>
          <w:szCs w:val="22"/>
          <w:lang w:eastAsia="zh-CN"/>
        </w:rPr>
        <w:t>delhi</w:t>
      </w:r>
    </w:p>
    <w:p w14:paraId="4EB1BFBF" w14:textId="6C335399" w:rsidR="00FE4BD5" w:rsidRDefault="00322D41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 xml:space="preserve">Phone : 9205338168 </w:t>
      </w:r>
    </w:p>
    <w:p w14:paraId="190BAD04" w14:textId="77777777" w:rsidR="00B06AC2" w:rsidRDefault="00322D41" w:rsidP="00B06AC2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 xml:space="preserve">Email : </w:t>
      </w:r>
      <w:hyperlink r:id="rId8" w:history="1">
        <w:r w:rsidRPr="00191A3B">
          <w:rPr>
            <w:rStyle w:val="Hyperlink"/>
            <w:lang w:eastAsia="zh-CN"/>
          </w:rPr>
          <w:t>kirti10.rawat7@gmail.com</w:t>
        </w:r>
      </w:hyperlink>
    </w:p>
    <w:p w14:paraId="5ACD7478" w14:textId="4CA8CE04" w:rsidR="00322D41" w:rsidRDefault="00B06AC2" w:rsidP="00B06AC2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L</w:t>
      </w:r>
      <w:r w:rsidR="007E7415">
        <w:rPr>
          <w:rFonts w:hint="eastAsia"/>
          <w:lang w:eastAsia="zh-CN"/>
        </w:rPr>
        <w:t>ocal</w:t>
      </w:r>
      <w:r w:rsidR="00AA50D9">
        <w:rPr>
          <w:rFonts w:hint="eastAsia"/>
          <w:lang w:eastAsia="zh-CN"/>
        </w:rPr>
        <w:t xml:space="preserve"> Address </w:t>
      </w:r>
      <w:r w:rsidR="007E7415">
        <w:rPr>
          <w:rFonts w:hint="eastAsia"/>
          <w:lang w:eastAsia="zh-CN"/>
        </w:rPr>
        <w:t xml:space="preserve">: B397 </w:t>
      </w:r>
      <w:proofErr w:type="spellStart"/>
      <w:r w:rsidR="007E7415">
        <w:rPr>
          <w:rFonts w:hint="eastAsia"/>
          <w:lang w:eastAsia="zh-CN"/>
        </w:rPr>
        <w:t>Gali</w:t>
      </w:r>
      <w:proofErr w:type="spellEnd"/>
      <w:r w:rsidR="007E7415">
        <w:rPr>
          <w:rFonts w:hint="eastAsia"/>
          <w:lang w:eastAsia="zh-CN"/>
        </w:rPr>
        <w:t xml:space="preserve"> No 16</w:t>
      </w:r>
      <w:r w:rsidR="0089295D">
        <w:rPr>
          <w:rFonts w:hint="eastAsia"/>
          <w:lang w:eastAsia="zh-CN"/>
        </w:rPr>
        <w:t xml:space="preserve"> </w:t>
      </w:r>
      <w:proofErr w:type="spellStart"/>
      <w:r w:rsidR="007E7415">
        <w:rPr>
          <w:rFonts w:hint="eastAsia"/>
          <w:lang w:eastAsia="zh-CN"/>
        </w:rPr>
        <w:t>Sant</w:t>
      </w:r>
      <w:proofErr w:type="spellEnd"/>
      <w:r w:rsidR="007E7415">
        <w:rPr>
          <w:rFonts w:hint="eastAsia"/>
          <w:lang w:eastAsia="zh-CN"/>
        </w:rPr>
        <w:t xml:space="preserve"> Nagar</w:t>
      </w:r>
      <w:r w:rsidR="00AA50D9">
        <w:rPr>
          <w:rFonts w:hint="eastAsia"/>
          <w:lang w:eastAsia="zh-CN"/>
        </w:rPr>
        <w:t xml:space="preserve"> </w:t>
      </w:r>
      <w:proofErr w:type="spellStart"/>
      <w:r w:rsidR="007E7415">
        <w:rPr>
          <w:rFonts w:hint="eastAsia"/>
          <w:lang w:eastAsia="zh-CN"/>
        </w:rPr>
        <w:t>Burari</w:t>
      </w:r>
      <w:proofErr w:type="spellEnd"/>
      <w:r w:rsidR="007E7415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Delhi 84</w:t>
      </w:r>
    </w:p>
    <w:p w14:paraId="02F44C98" w14:textId="396B6D9C" w:rsidR="00B06AC2" w:rsidRDefault="00B06AC2" w:rsidP="00B06AC2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 xml:space="preserve">Permanent </w:t>
      </w:r>
      <w:r w:rsidR="00EB35D3">
        <w:rPr>
          <w:rFonts w:hint="eastAsia"/>
          <w:lang w:eastAsia="zh-CN"/>
        </w:rPr>
        <w:t xml:space="preserve">Address: 12/16 </w:t>
      </w:r>
      <w:proofErr w:type="spellStart"/>
      <w:r w:rsidR="00EB35D3">
        <w:rPr>
          <w:rFonts w:hint="eastAsia"/>
          <w:lang w:eastAsia="zh-CN"/>
        </w:rPr>
        <w:t>Tashkand</w:t>
      </w:r>
      <w:proofErr w:type="spellEnd"/>
      <w:r w:rsidR="00EB35D3">
        <w:rPr>
          <w:rFonts w:hint="eastAsia"/>
          <w:lang w:eastAsia="zh-CN"/>
        </w:rPr>
        <w:t xml:space="preserve"> Marg Civil Lines,</w:t>
      </w:r>
      <w:r w:rsidR="00452828">
        <w:rPr>
          <w:rFonts w:hint="eastAsia"/>
          <w:lang w:eastAsia="zh-CN"/>
        </w:rPr>
        <w:t xml:space="preserve"> </w:t>
      </w:r>
    </w:p>
    <w:p w14:paraId="5BF4BF4D" w14:textId="6340A18F" w:rsidR="0080207B" w:rsidRDefault="0080207B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 xml:space="preserve">                              Allahabad, 211001</w:t>
      </w:r>
    </w:p>
    <w:sdt>
      <w:sdtPr>
        <w:id w:val="-1179423465"/>
        <w:placeholder>
          <w:docPart w:val="3E577EA384EB6946AE29945CF117FE88"/>
        </w:placeholder>
        <w:temporary/>
        <w:showingPlcHdr/>
        <w15:appearance w15:val="hidden"/>
      </w:sdtPr>
      <w:sdtEndPr/>
      <w:sdtContent>
        <w:p w14:paraId="1415E811" w14:textId="77777777" w:rsidR="00FE4BD5" w:rsidRDefault="00D40303">
          <w:pPr>
            <w:pStyle w:val="Heading1"/>
          </w:pPr>
          <w:r>
            <w:t>Objective</w:t>
          </w:r>
        </w:p>
      </w:sdtContent>
    </w:sdt>
    <w:p w14:paraId="27749A4F" w14:textId="46CB1C37" w:rsidR="00FE4BD5" w:rsidRDefault="00124F2E">
      <w:pPr>
        <w:rPr>
          <w:lang w:eastAsia="zh-CN"/>
        </w:rPr>
      </w:pPr>
      <w:r>
        <w:rPr>
          <w:rFonts w:hint="eastAsia"/>
          <w:lang w:eastAsia="zh-CN"/>
        </w:rPr>
        <w:t xml:space="preserve">To get started with </w:t>
      </w:r>
      <w:r w:rsidR="001F773D">
        <w:rPr>
          <w:rFonts w:hint="eastAsia"/>
          <w:lang w:eastAsia="zh-CN"/>
        </w:rPr>
        <w:t xml:space="preserve">the content writing. </w:t>
      </w:r>
    </w:p>
    <w:p w14:paraId="3F50A323" w14:textId="1CD4E928" w:rsidR="00FE4BD5" w:rsidRDefault="001F4200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Education </w:t>
      </w:r>
    </w:p>
    <w:p w14:paraId="6E1514A6" w14:textId="5C63A555" w:rsidR="00DD000E" w:rsidRDefault="00DD000E" w:rsidP="001F4200">
      <w:pPr>
        <w:rPr>
          <w:lang w:eastAsia="zh-CN"/>
        </w:rPr>
      </w:pPr>
      <w:r>
        <w:rPr>
          <w:rFonts w:hint="eastAsia"/>
          <w:lang w:eastAsia="zh-CN"/>
        </w:rPr>
        <w:t>2017-2021</w:t>
      </w:r>
      <w:r w:rsidR="00F70F34">
        <w:rPr>
          <w:rFonts w:hint="eastAsia"/>
          <w:lang w:eastAsia="zh-CN"/>
        </w:rPr>
        <w:t>, UNIVERSITY OF DELHI, BACHELOR OF ELEMENTARY EDUCATION.                72%(</w:t>
      </w:r>
      <w:r w:rsidR="000953E5">
        <w:rPr>
          <w:rFonts w:hint="eastAsia"/>
          <w:lang w:eastAsia="zh-CN"/>
        </w:rPr>
        <w:t xml:space="preserve">III YEAR) </w:t>
      </w:r>
    </w:p>
    <w:p w14:paraId="75CA8564" w14:textId="0944558A" w:rsidR="000953E5" w:rsidRDefault="000953E5" w:rsidP="001F4200">
      <w:pPr>
        <w:rPr>
          <w:lang w:eastAsia="zh-CN"/>
        </w:rPr>
      </w:pPr>
      <w:r>
        <w:rPr>
          <w:rFonts w:hint="eastAsia"/>
          <w:lang w:eastAsia="zh-CN"/>
        </w:rPr>
        <w:t>2016, 12</w:t>
      </w:r>
      <w:r w:rsidRPr="000953E5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 xml:space="preserve"> SENIOR SECONDARY EXAMINATION, UP BOARD.                                         </w:t>
      </w:r>
      <w:r w:rsidR="0042206C">
        <w:rPr>
          <w:rFonts w:hint="eastAsia"/>
          <w:lang w:eastAsia="zh-CN"/>
        </w:rPr>
        <w:t xml:space="preserve"> 84.8%</w:t>
      </w:r>
    </w:p>
    <w:p w14:paraId="1D9253EC" w14:textId="1CBCE68F" w:rsidR="0042206C" w:rsidRDefault="0042206C" w:rsidP="001F4200">
      <w:pPr>
        <w:rPr>
          <w:lang w:eastAsia="zh-CN"/>
        </w:rPr>
      </w:pPr>
      <w:r>
        <w:rPr>
          <w:rFonts w:hint="eastAsia"/>
          <w:lang w:eastAsia="zh-CN"/>
        </w:rPr>
        <w:t>2014 10</w:t>
      </w:r>
      <w:r w:rsidRPr="0042206C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 xml:space="preserve"> SECONDARY EXAMINATION, UP BOARD.                                                       88.8%</w:t>
      </w:r>
    </w:p>
    <w:p w14:paraId="795DDE03" w14:textId="2BA2043D" w:rsidR="00FE4BD5" w:rsidRDefault="00CD0B47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COUESES /DIPLOMAS </w:t>
      </w:r>
    </w:p>
    <w:p w14:paraId="01896005" w14:textId="28B87AFE" w:rsidR="00CD0B47" w:rsidRDefault="0092420C" w:rsidP="00CD0B47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ADCA (ADVANCED DIPLOMA IN COMPUTER APPLICATION) , 1 YEAR DIOLOMA COURSE</w:t>
      </w:r>
      <w:r w:rsidR="0053118B">
        <w:rPr>
          <w:rFonts w:hint="eastAsia"/>
          <w:lang w:eastAsia="zh-CN"/>
        </w:rPr>
        <w:t>, A GRADE</w:t>
      </w:r>
    </w:p>
    <w:p w14:paraId="1AC464B4" w14:textId="6120550C" w:rsidR="0092420C" w:rsidRPr="00CD0B47" w:rsidRDefault="0092420C" w:rsidP="00CD0B47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 xml:space="preserve">CCC </w:t>
      </w:r>
      <w:r w:rsidR="00C21B5F">
        <w:rPr>
          <w:rFonts w:hint="eastAsia"/>
          <w:lang w:eastAsia="zh-CN"/>
        </w:rPr>
        <w:t>(</w:t>
      </w:r>
      <w:r w:rsidR="0053118B">
        <w:rPr>
          <w:rFonts w:hint="eastAsia"/>
          <w:lang w:eastAsia="zh-CN"/>
        </w:rPr>
        <w:t>COURSE ON COMPUTER CONCEPTS) , 6 MONTHS CERTIFICATE COURSE,</w:t>
      </w:r>
      <w:r w:rsidR="000A0C01">
        <w:rPr>
          <w:rFonts w:hint="eastAsia"/>
          <w:lang w:eastAsia="zh-CN"/>
        </w:rPr>
        <w:t xml:space="preserve"> B GRADE.</w:t>
      </w:r>
    </w:p>
    <w:p w14:paraId="2A2B1029" w14:textId="15CBDB83" w:rsidR="00FE4BD5" w:rsidRDefault="00407114" w:rsidP="00241069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EXPERIENCEs</w:t>
      </w:r>
    </w:p>
    <w:p w14:paraId="48B0DB39" w14:textId="67665D74" w:rsidR="00241069" w:rsidRDefault="007D0821" w:rsidP="00241069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Article writing for school magazines</w:t>
      </w:r>
      <w:r w:rsidR="00E01F4F">
        <w:rPr>
          <w:rFonts w:hint="eastAsia"/>
          <w:lang w:eastAsia="zh-CN"/>
        </w:rPr>
        <w:t>.</w:t>
      </w:r>
    </w:p>
    <w:p w14:paraId="1798DB9E" w14:textId="134E5389" w:rsidR="00E01F4F" w:rsidRDefault="00C04082" w:rsidP="00276DDB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Report writing and p</w:t>
      </w:r>
      <w:r w:rsidR="00E01F4F">
        <w:rPr>
          <w:rFonts w:hint="eastAsia"/>
          <w:lang w:eastAsia="zh-CN"/>
        </w:rPr>
        <w:t>resentation</w:t>
      </w:r>
      <w:r w:rsidR="006024A4">
        <w:rPr>
          <w:rFonts w:hint="eastAsia"/>
          <w:lang w:eastAsia="zh-CN"/>
        </w:rPr>
        <w:t xml:space="preserve">s </w:t>
      </w:r>
      <w:r w:rsidR="00E01F4F">
        <w:rPr>
          <w:rFonts w:hint="eastAsia"/>
          <w:lang w:eastAsia="zh-CN"/>
        </w:rPr>
        <w:t>during college</w:t>
      </w:r>
      <w:r w:rsidR="006024A4">
        <w:rPr>
          <w:rFonts w:hint="eastAsia"/>
          <w:lang w:eastAsia="zh-CN"/>
        </w:rPr>
        <w:t>.</w:t>
      </w:r>
    </w:p>
    <w:p w14:paraId="0878D194" w14:textId="2D68E278" w:rsidR="00276DDB" w:rsidRDefault="00276DDB" w:rsidP="00276DDB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C04082">
        <w:rPr>
          <w:rFonts w:hint="eastAsia"/>
          <w:lang w:eastAsia="zh-CN"/>
        </w:rPr>
        <w:t xml:space="preserve">Additional information </w:t>
      </w:r>
    </w:p>
    <w:p w14:paraId="2BC4CF37" w14:textId="50EA4394" w:rsidR="00833670" w:rsidRDefault="00833670" w:rsidP="00833670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 xml:space="preserve">Leadership qualities </w:t>
      </w:r>
    </w:p>
    <w:p w14:paraId="462F5F6E" w14:textId="5BBF106F" w:rsidR="00833670" w:rsidRDefault="00833670" w:rsidP="00833670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 xml:space="preserve">Have been the Monitor of my classes from </w:t>
      </w:r>
      <w:r w:rsidR="00C7011A">
        <w:rPr>
          <w:rFonts w:hint="eastAsia"/>
          <w:lang w:eastAsia="zh-CN"/>
        </w:rPr>
        <w:t xml:space="preserve">VII standard till XII. </w:t>
      </w:r>
    </w:p>
    <w:p w14:paraId="4BE65501" w14:textId="7841ADAE" w:rsidR="00C7011A" w:rsidRDefault="00C7011A" w:rsidP="00833670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Have been the CR (class representative</w:t>
      </w:r>
      <w:r w:rsidR="00930622">
        <w:rPr>
          <w:rFonts w:hint="eastAsia"/>
          <w:lang w:eastAsia="zh-CN"/>
        </w:rPr>
        <w:t xml:space="preserve">) in college for </w:t>
      </w:r>
      <w:r w:rsidR="00930622">
        <w:rPr>
          <w:lang w:eastAsia="zh-CN"/>
        </w:rPr>
        <w:t>consecutively</w:t>
      </w:r>
      <w:r w:rsidR="00930622">
        <w:rPr>
          <w:rFonts w:hint="eastAsia"/>
          <w:lang w:eastAsia="zh-CN"/>
        </w:rPr>
        <w:t xml:space="preserve"> 3 years.</w:t>
      </w:r>
    </w:p>
    <w:p w14:paraId="0AB0E154" w14:textId="27813650" w:rsidR="00912BE4" w:rsidRPr="00833670" w:rsidRDefault="00912BE4" w:rsidP="00833670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 xml:space="preserve">Active learner. </w:t>
      </w:r>
    </w:p>
    <w:p w14:paraId="5806AC8C" w14:textId="27813650" w:rsidR="00E77585" w:rsidRPr="00E77585" w:rsidRDefault="00E77585" w:rsidP="00E77585">
      <w:pPr>
        <w:rPr>
          <w:lang w:eastAsia="zh-CN"/>
        </w:rPr>
      </w:pPr>
    </w:p>
    <w:p w14:paraId="06C42D0D" w14:textId="77777777" w:rsidR="00C04082" w:rsidRPr="00C04082" w:rsidRDefault="00C04082" w:rsidP="00C04082">
      <w:pPr>
        <w:rPr>
          <w:lang w:eastAsia="zh-CN"/>
        </w:rPr>
      </w:pPr>
    </w:p>
    <w:sectPr w:rsidR="00C04082" w:rsidRPr="00C04082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9AEDE" w14:textId="77777777" w:rsidR="00D40303" w:rsidRDefault="00D40303">
      <w:r>
        <w:separator/>
      </w:r>
    </w:p>
  </w:endnote>
  <w:endnote w:type="continuationSeparator" w:id="0">
    <w:p w14:paraId="15918669" w14:textId="77777777" w:rsidR="00D40303" w:rsidRDefault="00D4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138B" w14:textId="77777777" w:rsidR="00FE4BD5" w:rsidRDefault="00D4030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C047A" w14:textId="77777777" w:rsidR="00D40303" w:rsidRDefault="00D40303">
      <w:r>
        <w:separator/>
      </w:r>
    </w:p>
  </w:footnote>
  <w:footnote w:type="continuationSeparator" w:id="0">
    <w:p w14:paraId="5E97B722" w14:textId="77777777" w:rsidR="00D40303" w:rsidRDefault="00D40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71A3" w14:textId="77777777" w:rsidR="00FE4BD5" w:rsidRDefault="00D4030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C14D7E7" wp14:editId="16AB666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F21140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3860" w14:textId="77777777" w:rsidR="00FE4BD5" w:rsidRDefault="00D4030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843AB6" wp14:editId="13CD21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9B315A" w14:textId="77777777" w:rsidR="00FE4BD5" w:rsidRDefault="00FE4BD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8843AB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F9B315A" w14:textId="77777777" w:rsidR="00FE4BD5" w:rsidRDefault="00FE4BD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C80F9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E0217"/>
    <w:multiLevelType w:val="hybridMultilevel"/>
    <w:tmpl w:val="C072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613957"/>
    <w:multiLevelType w:val="hybridMultilevel"/>
    <w:tmpl w:val="E956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052E6"/>
    <w:multiLevelType w:val="hybridMultilevel"/>
    <w:tmpl w:val="EBE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D2CC4"/>
    <w:multiLevelType w:val="hybridMultilevel"/>
    <w:tmpl w:val="1CC4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1298"/>
    <w:multiLevelType w:val="hybridMultilevel"/>
    <w:tmpl w:val="0B4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A52"/>
    <w:multiLevelType w:val="hybridMultilevel"/>
    <w:tmpl w:val="694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D2E56"/>
    <w:multiLevelType w:val="hybridMultilevel"/>
    <w:tmpl w:val="98CA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2"/>
  </w:num>
  <w:num w:numId="15">
    <w:abstractNumId w:val="19"/>
  </w:num>
  <w:num w:numId="16">
    <w:abstractNumId w:val="15"/>
  </w:num>
  <w:num w:numId="17">
    <w:abstractNumId w:val="10"/>
  </w:num>
  <w:num w:numId="18">
    <w:abstractNumId w:val="1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C"/>
    <w:rsid w:val="000953E5"/>
    <w:rsid w:val="00097059"/>
    <w:rsid w:val="000A0C01"/>
    <w:rsid w:val="00124F2E"/>
    <w:rsid w:val="0014692C"/>
    <w:rsid w:val="001F4200"/>
    <w:rsid w:val="001F773D"/>
    <w:rsid w:val="00241069"/>
    <w:rsid w:val="00276DDB"/>
    <w:rsid w:val="00322D41"/>
    <w:rsid w:val="00372BDB"/>
    <w:rsid w:val="00376F99"/>
    <w:rsid w:val="003D60E1"/>
    <w:rsid w:val="00407114"/>
    <w:rsid w:val="0042206C"/>
    <w:rsid w:val="00452828"/>
    <w:rsid w:val="00492ABC"/>
    <w:rsid w:val="0053118B"/>
    <w:rsid w:val="0058554F"/>
    <w:rsid w:val="005D79AA"/>
    <w:rsid w:val="005E4A5F"/>
    <w:rsid w:val="006024A4"/>
    <w:rsid w:val="00650F22"/>
    <w:rsid w:val="00715454"/>
    <w:rsid w:val="00717C19"/>
    <w:rsid w:val="0076228D"/>
    <w:rsid w:val="007D0821"/>
    <w:rsid w:val="007E7415"/>
    <w:rsid w:val="0080207B"/>
    <w:rsid w:val="00833670"/>
    <w:rsid w:val="008749FA"/>
    <w:rsid w:val="0089295D"/>
    <w:rsid w:val="008A24CA"/>
    <w:rsid w:val="00912BE4"/>
    <w:rsid w:val="0092420C"/>
    <w:rsid w:val="00930622"/>
    <w:rsid w:val="009C4EB8"/>
    <w:rsid w:val="009E06BC"/>
    <w:rsid w:val="009F725B"/>
    <w:rsid w:val="00AA50D9"/>
    <w:rsid w:val="00B06AC2"/>
    <w:rsid w:val="00B16590"/>
    <w:rsid w:val="00B97B43"/>
    <w:rsid w:val="00C04082"/>
    <w:rsid w:val="00C21B5F"/>
    <w:rsid w:val="00C47118"/>
    <w:rsid w:val="00C7011A"/>
    <w:rsid w:val="00C81340"/>
    <w:rsid w:val="00CB59BB"/>
    <w:rsid w:val="00CD0B47"/>
    <w:rsid w:val="00D40303"/>
    <w:rsid w:val="00D71089"/>
    <w:rsid w:val="00DB324B"/>
    <w:rsid w:val="00DD000E"/>
    <w:rsid w:val="00E01F4F"/>
    <w:rsid w:val="00E77585"/>
    <w:rsid w:val="00EB35D3"/>
    <w:rsid w:val="00ED0E6E"/>
    <w:rsid w:val="00F70F34"/>
    <w:rsid w:val="00F81467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D32EC"/>
  <w15:chartTrackingRefBased/>
  <w15:docId w15:val="{C3714E43-019C-DD4E-8861-C5C5599E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322D41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ti10.rawat7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BDB9859-E21F-B044-82ED-1001CB2C480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577EA384EB6946AE29945CF117F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F6EB8-D836-A84A-8A0F-6C2EAEA752C3}"/>
      </w:docPartPr>
      <w:docPartBody>
        <w:p w:rsidR="00C052D2" w:rsidRDefault="00C50A6B">
          <w:pPr>
            <w:pStyle w:val="3E577EA384EB6946AE29945CF117FE88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B"/>
    <w:rsid w:val="009837FF"/>
    <w:rsid w:val="00C052D2"/>
    <w:rsid w:val="00C5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77EA384EB6946AE29945CF117FE88">
    <w:name w:val="3E577EA384EB6946AE29945CF117FE88"/>
  </w:style>
  <w:style w:type="paragraph" w:styleId="ListBullet">
    <w:name w:val="List Bullet"/>
    <w:basedOn w:val="Normal"/>
    <w:uiPriority w:val="9"/>
    <w:qFormat/>
    <w:rsid w:val="00C052D2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%7b4BDB9859-E21F-B044-82ED-1001CB2C480F%7dtf50002018.dotx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919205338168</dc:creator>
  <cp:keywords/>
  <dc:description/>
  <cp:lastModifiedBy>919205338168</cp:lastModifiedBy>
  <cp:revision>2</cp:revision>
  <dcterms:created xsi:type="dcterms:W3CDTF">2020-10-16T08:26:00Z</dcterms:created>
  <dcterms:modified xsi:type="dcterms:W3CDTF">2020-10-16T08:26:00Z</dcterms:modified>
</cp:coreProperties>
</file>