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-661"/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14:paraId="0A562BC9" w14:textId="77777777" w:rsidTr="00FD19E9">
        <w:trPr>
          <w:trHeight w:val="3602"/>
        </w:trPr>
        <w:tc>
          <w:tcPr>
            <w:tcW w:w="3600" w:type="dxa"/>
            <w:vAlign w:val="bottom"/>
          </w:tcPr>
          <w:p w14:paraId="4B4834C1" w14:textId="42DB304A" w:rsidR="001B2ABD" w:rsidRDefault="001B2ABD" w:rsidP="00FD19E9">
            <w:pPr>
              <w:tabs>
                <w:tab w:val="left" w:pos="990"/>
              </w:tabs>
              <w:jc w:val="center"/>
            </w:pPr>
          </w:p>
        </w:tc>
        <w:tc>
          <w:tcPr>
            <w:tcW w:w="720" w:type="dxa"/>
          </w:tcPr>
          <w:p w14:paraId="2C1CB531" w14:textId="77777777" w:rsidR="001B2ABD" w:rsidRDefault="001B2ABD" w:rsidP="00FD19E9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645FF3E9" w14:textId="293AF00C" w:rsidR="001B2ABD" w:rsidRDefault="006E7E08" w:rsidP="00FD19E9">
            <w:pPr>
              <w:pStyle w:val="Title"/>
            </w:pPr>
            <w:r>
              <w:t>Roli Goel Dhanuka</w:t>
            </w:r>
          </w:p>
          <w:p w14:paraId="501D2D0D" w14:textId="722EC91C" w:rsidR="001B2ABD" w:rsidRDefault="006E7E08" w:rsidP="00FD19E9">
            <w:pPr>
              <w:pStyle w:val="Subtitle"/>
            </w:pPr>
            <w:r w:rsidRPr="00FE7BA8">
              <w:rPr>
                <w:spacing w:val="0"/>
                <w:w w:val="87"/>
              </w:rPr>
              <w:t>Biology Teache</w:t>
            </w:r>
            <w:r w:rsidRPr="00FE7BA8">
              <w:rPr>
                <w:spacing w:val="17"/>
                <w:w w:val="87"/>
              </w:rPr>
              <w:t>r</w:t>
            </w:r>
          </w:p>
        </w:tc>
      </w:tr>
      <w:tr w:rsidR="001B2ABD" w14:paraId="709C3D94" w14:textId="77777777" w:rsidTr="00FD19E9">
        <w:tc>
          <w:tcPr>
            <w:tcW w:w="3600" w:type="dxa"/>
          </w:tcPr>
          <w:sdt>
            <w:sdtPr>
              <w:id w:val="-1711873194"/>
              <w:placeholder>
                <w:docPart w:val="50CF126C9D8A4062A75C09C8E031A280"/>
              </w:placeholder>
              <w:temporary/>
              <w:showingPlcHdr/>
              <w15:appearance w15:val="hidden"/>
            </w:sdtPr>
            <w:sdtEndPr/>
            <w:sdtContent>
              <w:p w14:paraId="26DA6C41" w14:textId="77777777" w:rsidR="001B2ABD" w:rsidRDefault="00036450" w:rsidP="00FD19E9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59EBBCE3" w14:textId="41310568" w:rsidR="00036450" w:rsidRPr="006E7E08" w:rsidRDefault="006E7E08" w:rsidP="00FD19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7E08">
              <w:rPr>
                <w:rFonts w:ascii="Times New Roman" w:hAnsi="Times New Roman" w:cs="Times New Roman"/>
                <w:sz w:val="24"/>
                <w:szCs w:val="24"/>
              </w:rPr>
              <w:t xml:space="preserve">Dedicated educator with </w:t>
            </w:r>
            <w:r w:rsidR="0005421D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="009839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6E7E08">
              <w:rPr>
                <w:rFonts w:ascii="Times New Roman" w:hAnsi="Times New Roman" w:cs="Times New Roman"/>
                <w:sz w:val="24"/>
                <w:szCs w:val="24"/>
              </w:rPr>
              <w:t xml:space="preserve"> years’ experience and a proven ability to ensure student success through differentiated instruction and creative methods of motivation. With a compassionate drive for student success, consistently crafts engaging lesson plans and supports students in exceeding expectations (even their own) and achieving goals.</w:t>
            </w:r>
          </w:p>
          <w:p w14:paraId="43BA2C8D" w14:textId="77777777" w:rsidR="00036450" w:rsidRDefault="00036450" w:rsidP="00FD19E9"/>
          <w:sdt>
            <w:sdtPr>
              <w:id w:val="-1954003311"/>
              <w:placeholder>
                <w:docPart w:val="BCA52523A5354252A1F7E9FF8CA4ED58"/>
              </w:placeholder>
              <w:temporary/>
              <w:showingPlcHdr/>
              <w15:appearance w15:val="hidden"/>
            </w:sdtPr>
            <w:sdtEndPr/>
            <w:sdtContent>
              <w:p w14:paraId="584C0020" w14:textId="77777777" w:rsidR="00036450" w:rsidRPr="00CB0055" w:rsidRDefault="00CB0055" w:rsidP="00FD19E9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ED4F00D8329D4282979683E138E3AD93"/>
              </w:placeholder>
              <w:temporary/>
              <w:showingPlcHdr/>
              <w15:appearance w15:val="hidden"/>
            </w:sdtPr>
            <w:sdtEndPr/>
            <w:sdtContent>
              <w:p w14:paraId="76ADC2D5" w14:textId="77777777" w:rsidR="004D3011" w:rsidRDefault="004D3011" w:rsidP="00FD19E9">
                <w:r w:rsidRPr="004D3011">
                  <w:t>PHONE:</w:t>
                </w:r>
              </w:p>
            </w:sdtContent>
          </w:sdt>
          <w:p w14:paraId="03186536" w14:textId="38D927AD" w:rsidR="004D3011" w:rsidRPr="006E7E08" w:rsidRDefault="006E7E08" w:rsidP="00FD19E9">
            <w:pPr>
              <w:rPr>
                <w:b/>
                <w:bCs/>
              </w:rPr>
            </w:pPr>
            <w:r w:rsidRPr="006E7E08">
              <w:rPr>
                <w:b/>
                <w:bCs/>
              </w:rPr>
              <w:t>91 - 7379082783</w:t>
            </w:r>
          </w:p>
          <w:p w14:paraId="59EF7799" w14:textId="77777777" w:rsidR="004D3011" w:rsidRPr="004D3011" w:rsidRDefault="004D3011" w:rsidP="00FD19E9"/>
          <w:sdt>
            <w:sdtPr>
              <w:id w:val="-240260293"/>
              <w:placeholder>
                <w:docPart w:val="B1A78C3632034F71A50696FCD87F5DD4"/>
              </w:placeholder>
              <w:temporary/>
              <w:showingPlcHdr/>
              <w15:appearance w15:val="hidden"/>
            </w:sdtPr>
            <w:sdtEndPr/>
            <w:sdtContent>
              <w:p w14:paraId="6784C8A9" w14:textId="77777777" w:rsidR="004D3011" w:rsidRDefault="004D3011" w:rsidP="00FD19E9">
                <w:r w:rsidRPr="004D3011">
                  <w:t>EMAIL:</w:t>
                </w:r>
              </w:p>
            </w:sdtContent>
          </w:sdt>
          <w:p w14:paraId="6C12D6F4" w14:textId="7E7ECE07" w:rsidR="00036450" w:rsidRPr="005410E6" w:rsidRDefault="00FE7BA8" w:rsidP="00FD19E9">
            <w:pPr>
              <w:rPr>
                <w:b/>
                <w:bCs/>
                <w:i/>
                <w:iCs/>
              </w:rPr>
            </w:pPr>
            <w:hyperlink r:id="rId7" w:history="1">
              <w:r w:rsidR="005410E6" w:rsidRPr="005410E6">
                <w:rPr>
                  <w:rStyle w:val="Hyperlink"/>
                  <w:b/>
                  <w:bCs/>
                  <w:i/>
                  <w:iCs/>
                  <w:color w:val="auto"/>
                  <w:u w:val="none"/>
                </w:rPr>
                <w:t>roligoyal1303@gmail.com</w:t>
              </w:r>
            </w:hyperlink>
          </w:p>
          <w:p w14:paraId="20852D8D" w14:textId="2E6D8264" w:rsidR="005410E6" w:rsidRDefault="005410E6" w:rsidP="00FD19E9"/>
          <w:p w14:paraId="3A30090D" w14:textId="001E236B" w:rsidR="005410E6" w:rsidRDefault="005410E6" w:rsidP="00FD19E9">
            <w:r>
              <w:t>ADDRESS:</w:t>
            </w:r>
          </w:p>
          <w:p w14:paraId="1F41760C" w14:textId="71873220" w:rsidR="005410E6" w:rsidRPr="005410E6" w:rsidRDefault="005410E6" w:rsidP="00FD19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0E6">
              <w:rPr>
                <w:rFonts w:ascii="Times New Roman" w:hAnsi="Times New Roman" w:cs="Times New Roman"/>
                <w:sz w:val="24"/>
                <w:szCs w:val="24"/>
              </w:rPr>
              <w:t>2231 3</w:t>
            </w:r>
            <w:r w:rsidRPr="005410E6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rd</w:t>
            </w:r>
            <w:r w:rsidRPr="005410E6">
              <w:rPr>
                <w:rFonts w:ascii="Times New Roman" w:hAnsi="Times New Roman" w:cs="Times New Roman"/>
                <w:sz w:val="24"/>
                <w:szCs w:val="24"/>
              </w:rPr>
              <w:t xml:space="preserve"> Floor, Sector 23</w:t>
            </w:r>
          </w:p>
          <w:p w14:paraId="3170EBE0" w14:textId="6A51D054" w:rsidR="005410E6" w:rsidRPr="005410E6" w:rsidRDefault="005410E6" w:rsidP="00FD19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410E6">
              <w:rPr>
                <w:rFonts w:ascii="Times New Roman" w:hAnsi="Times New Roman" w:cs="Times New Roman"/>
                <w:sz w:val="24"/>
                <w:szCs w:val="24"/>
              </w:rPr>
              <w:t>Gurugram - 122017</w:t>
            </w:r>
          </w:p>
          <w:sdt>
            <w:sdtPr>
              <w:id w:val="-1444214663"/>
              <w:placeholder>
                <w:docPart w:val="172817EECA184808B101DFC39EA88BFA"/>
              </w:placeholder>
              <w:temporary/>
              <w:showingPlcHdr/>
              <w15:appearance w15:val="hidden"/>
            </w:sdtPr>
            <w:sdtEndPr/>
            <w:sdtContent>
              <w:p w14:paraId="29CD4D7F" w14:textId="77777777" w:rsidR="004D3011" w:rsidRPr="00CB0055" w:rsidRDefault="00CB0055" w:rsidP="00FD19E9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4422C88B" w14:textId="77F69100" w:rsidR="004D3011" w:rsidRDefault="005410E6" w:rsidP="00FD19E9">
            <w:r>
              <w:t>Reading</w:t>
            </w:r>
          </w:p>
          <w:p w14:paraId="39A168DE" w14:textId="77777777" w:rsidR="004D3011" w:rsidRDefault="005410E6" w:rsidP="00FD19E9">
            <w:r>
              <w:t>Dancing</w:t>
            </w:r>
          </w:p>
          <w:p w14:paraId="6EA7C09A" w14:textId="2C816B2A" w:rsidR="005410E6" w:rsidRPr="004D3011" w:rsidRDefault="005410E6" w:rsidP="00FD19E9">
            <w:r>
              <w:t>Art &amp; Craft</w:t>
            </w:r>
          </w:p>
        </w:tc>
        <w:tc>
          <w:tcPr>
            <w:tcW w:w="720" w:type="dxa"/>
          </w:tcPr>
          <w:p w14:paraId="3494B607" w14:textId="77777777" w:rsidR="001B2ABD" w:rsidRDefault="001B2ABD" w:rsidP="00FD19E9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1D9E9AFD846146D9B61C1F94BF2B7861"/>
              </w:placeholder>
              <w:temporary/>
              <w:showingPlcHdr/>
              <w15:appearance w15:val="hidden"/>
            </w:sdtPr>
            <w:sdtEndPr/>
            <w:sdtContent>
              <w:p w14:paraId="4817FB8A" w14:textId="77777777" w:rsidR="001B2ABD" w:rsidRDefault="00E25A26" w:rsidP="00FD19E9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04D00B2B" w14:textId="376391E4" w:rsidR="00036450" w:rsidRPr="00983967" w:rsidRDefault="008D452E" w:rsidP="00FD19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967">
              <w:rPr>
                <w:rFonts w:ascii="Times New Roman" w:hAnsi="Times New Roman" w:cs="Times New Roman"/>
                <w:sz w:val="24"/>
                <w:szCs w:val="24"/>
              </w:rPr>
              <w:t>D.El.Ed (UPBEB) | Noida | 2019-21 | 78%</w:t>
            </w:r>
            <w:r w:rsidRPr="00983967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354FF808" w14:textId="01714A21" w:rsidR="008D452E" w:rsidRPr="00983967" w:rsidRDefault="008D452E" w:rsidP="00FD19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967">
              <w:rPr>
                <w:rFonts w:ascii="Times New Roman" w:hAnsi="Times New Roman" w:cs="Times New Roman"/>
                <w:sz w:val="24"/>
                <w:szCs w:val="24"/>
              </w:rPr>
              <w:t xml:space="preserve">M.Sc (Biotechnology) | Gorakhpur | </w:t>
            </w:r>
            <w:r w:rsidR="00983967" w:rsidRPr="00983967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Pr="00983967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983967" w:rsidRPr="00983967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983967">
              <w:rPr>
                <w:rFonts w:ascii="Times New Roman" w:hAnsi="Times New Roman" w:cs="Times New Roman"/>
                <w:sz w:val="24"/>
                <w:szCs w:val="24"/>
              </w:rPr>
              <w:t xml:space="preserve"> | 7</w:t>
            </w:r>
            <w:r w:rsidR="00983967" w:rsidRPr="0098396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983967">
              <w:rPr>
                <w:rFonts w:ascii="Times New Roman" w:hAnsi="Times New Roman" w:cs="Times New Roman"/>
                <w:sz w:val="24"/>
                <w:szCs w:val="24"/>
              </w:rPr>
              <w:t>%</w:t>
            </w:r>
            <w:r w:rsidRPr="00983967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14:paraId="77091284" w14:textId="34CDE7D2" w:rsidR="00036450" w:rsidRPr="00983967" w:rsidRDefault="00983967" w:rsidP="00FD19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967">
              <w:rPr>
                <w:rFonts w:ascii="Times New Roman" w:hAnsi="Times New Roman" w:cs="Times New Roman"/>
                <w:sz w:val="24"/>
                <w:szCs w:val="24"/>
              </w:rPr>
              <w:t>B.Sc (Botany, Zoology, Chemistry) | Gorakhpur | 2013-15 | 70%</w:t>
            </w:r>
            <w:r w:rsidRPr="00983967"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sdt>
            <w:sdtPr>
              <w:id w:val="1001553383"/>
              <w:placeholder>
                <w:docPart w:val="8FBF2D2255E044B0A0F2CF2ABFECACCF"/>
              </w:placeholder>
              <w:temporary/>
              <w:showingPlcHdr/>
              <w15:appearance w15:val="hidden"/>
            </w:sdtPr>
            <w:sdtEndPr/>
            <w:sdtContent>
              <w:p w14:paraId="321849EA" w14:textId="77777777" w:rsidR="00036450" w:rsidRDefault="00036450" w:rsidP="00FD19E9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0DB3C09F" w14:textId="0DF6FD06" w:rsidR="00B56472" w:rsidRDefault="00284DF7" w:rsidP="00FD19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TGT </w:t>
            </w:r>
            <w:r w:rsidR="00E16F1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Science t</w:t>
            </w:r>
            <w:r w:rsidR="00B56472" w:rsidRPr="00B564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eacher</w:t>
            </w:r>
          </w:p>
          <w:p w14:paraId="6CFA0FB8" w14:textId="7E0B0E8D" w:rsidR="00E16F19" w:rsidRPr="007A6E9B" w:rsidRDefault="00E16F19" w:rsidP="00FD19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A6E9B">
              <w:rPr>
                <w:rFonts w:ascii="Times New Roman" w:hAnsi="Times New Roman" w:cs="Times New Roman"/>
                <w:sz w:val="24"/>
                <w:szCs w:val="24"/>
              </w:rPr>
              <w:t>SCR P</w:t>
            </w:r>
            <w:r w:rsidR="005B3ED2" w:rsidRPr="007A6E9B">
              <w:rPr>
                <w:rFonts w:ascii="Times New Roman" w:hAnsi="Times New Roman" w:cs="Times New Roman"/>
                <w:sz w:val="24"/>
                <w:szCs w:val="24"/>
              </w:rPr>
              <w:t>ublic school  Gurugram</w:t>
            </w:r>
            <w:r w:rsidR="0005137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6E5D9EE9" w14:textId="77777777" w:rsidR="0005137B" w:rsidRDefault="0005137B" w:rsidP="00FD19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E5DB1E3" w14:textId="584BCE70" w:rsidR="002F13EA" w:rsidRPr="00B56472" w:rsidRDefault="0005137B" w:rsidP="00FD19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Teacher</w:t>
            </w:r>
            <w:r w:rsidR="00284DF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  <w:p w14:paraId="43F15C98" w14:textId="2D292413" w:rsidR="00B56472" w:rsidRPr="00B56472" w:rsidRDefault="00B56472" w:rsidP="00FD19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SANSKRITI</w:t>
            </w:r>
            <w:r w:rsidRPr="00983967">
              <w:rPr>
                <w:rFonts w:ascii="Times New Roman" w:hAnsi="Times New Roman" w:cs="Times New Roman"/>
                <w:b/>
                <w:bCs/>
              </w:rPr>
              <w:t xml:space="preserve"> SCHOOL</w:t>
            </w:r>
            <w: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Gurugram</w:t>
            </w:r>
            <w:r w:rsidRPr="00B564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47687741" w14:textId="77777777" w:rsidR="00B56472" w:rsidRDefault="00B56472" w:rsidP="00FD19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6F307CD" w14:textId="73D54393" w:rsidR="00983967" w:rsidRPr="00B56472" w:rsidRDefault="00983967" w:rsidP="00FD19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4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PGT Biology Teacher</w:t>
            </w:r>
          </w:p>
          <w:p w14:paraId="4AAD9DF0" w14:textId="37A07737" w:rsidR="00983967" w:rsidRPr="00B56472" w:rsidRDefault="00983967" w:rsidP="00FD19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967">
              <w:rPr>
                <w:rFonts w:ascii="Times New Roman" w:hAnsi="Times New Roman" w:cs="Times New Roman"/>
                <w:b/>
                <w:bCs/>
              </w:rPr>
              <w:t>NAVALS NATIONAL ACADEMY SENIOR SECONDARY SCHOOL</w:t>
            </w:r>
            <w:r>
              <w:t xml:space="preserve">, </w:t>
            </w:r>
            <w:r w:rsidRPr="00B56472">
              <w:rPr>
                <w:rFonts w:ascii="Times New Roman" w:hAnsi="Times New Roman" w:cs="Times New Roman"/>
                <w:sz w:val="24"/>
                <w:szCs w:val="24"/>
              </w:rPr>
              <w:t>Gorakhpur (Apr 2017-18)</w:t>
            </w:r>
          </w:p>
          <w:p w14:paraId="220A3C91" w14:textId="7DC25A5E" w:rsidR="00983967" w:rsidRDefault="00983967" w:rsidP="00FD19E9"/>
          <w:p w14:paraId="58A1DD7B" w14:textId="08A69C28" w:rsidR="00983967" w:rsidRPr="00B56472" w:rsidRDefault="00983967" w:rsidP="00FD19E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5647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TGT Science Teacher</w:t>
            </w:r>
          </w:p>
          <w:p w14:paraId="54BA8D8D" w14:textId="48A8D6BA" w:rsidR="00983967" w:rsidRDefault="00983967" w:rsidP="00FD19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83967">
              <w:rPr>
                <w:rFonts w:ascii="Times New Roman" w:hAnsi="Times New Roman" w:cs="Times New Roman"/>
                <w:b/>
                <w:bCs/>
              </w:rPr>
              <w:t>NAVALS NATIONAL ACADEMY SENIOR SECONDARY SCHOOL</w:t>
            </w:r>
            <w:r>
              <w:t xml:space="preserve">, </w:t>
            </w:r>
            <w:r w:rsidRPr="00B56472">
              <w:rPr>
                <w:rFonts w:ascii="Times New Roman" w:hAnsi="Times New Roman" w:cs="Times New Roman"/>
                <w:sz w:val="24"/>
                <w:szCs w:val="24"/>
              </w:rPr>
              <w:t>Gorakhpur (Mar 2015-17)</w:t>
            </w:r>
          </w:p>
          <w:p w14:paraId="10BE9E33" w14:textId="6D139809" w:rsidR="00B56472" w:rsidRPr="00FD19E9" w:rsidRDefault="00B56472" w:rsidP="00FD19E9">
            <w:pPr>
              <w:pStyle w:val="Heading2"/>
              <w:rPr>
                <w:rFonts w:asciiTheme="minorHAnsi" w:eastAsiaTheme="minorEastAsia" w:hAnsiTheme="minorHAnsi" w:cstheme="minorBidi"/>
                <w:sz w:val="18"/>
                <w:szCs w:val="22"/>
              </w:rPr>
            </w:pPr>
            <w:r>
              <w:t>EXPERIMENTAL LEARNING &amp; AWARDS</w:t>
            </w:r>
          </w:p>
          <w:p w14:paraId="4B75EDF0" w14:textId="77777777" w:rsidR="00B56472" w:rsidRPr="00B56472" w:rsidRDefault="00B56472" w:rsidP="00FD19E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6472">
              <w:rPr>
                <w:rFonts w:ascii="Times New Roman" w:hAnsi="Times New Roman" w:cs="Times New Roman"/>
                <w:sz w:val="24"/>
                <w:szCs w:val="24"/>
              </w:rPr>
              <w:t>Presented project in International Institute of Biotechnology</w:t>
            </w:r>
          </w:p>
          <w:p w14:paraId="4F5C215A" w14:textId="77777777" w:rsidR="00FD19E9" w:rsidRPr="00B56472" w:rsidRDefault="00FD19E9" w:rsidP="00FD19E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6472">
              <w:rPr>
                <w:rFonts w:ascii="Times New Roman" w:hAnsi="Times New Roman" w:cs="Times New Roman"/>
                <w:sz w:val="24"/>
                <w:szCs w:val="24"/>
              </w:rPr>
              <w:t xml:space="preserve">Presented project in national conference on “plant Science research in 21st century: Challenges and strategies” </w:t>
            </w:r>
          </w:p>
          <w:p w14:paraId="5D7959DE" w14:textId="7B3ADC8D" w:rsidR="00B56472" w:rsidRPr="00B56472" w:rsidRDefault="00B56472" w:rsidP="00FD19E9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B56472">
              <w:rPr>
                <w:rFonts w:ascii="Times New Roman" w:hAnsi="Times New Roman" w:cs="Times New Roman"/>
                <w:sz w:val="24"/>
                <w:szCs w:val="24"/>
              </w:rPr>
              <w:t>Teacher of the Year 2017</w:t>
            </w:r>
          </w:p>
          <w:sdt>
            <w:sdtPr>
              <w:id w:val="1669594239"/>
              <w:placeholder>
                <w:docPart w:val="58C89BF781CC433C9A882A9172A96EEF"/>
              </w:placeholder>
              <w:temporary/>
              <w:showingPlcHdr/>
              <w15:appearance w15:val="hidden"/>
            </w:sdtPr>
            <w:sdtEndPr/>
            <w:sdtContent>
              <w:p w14:paraId="2CD669BE" w14:textId="77777777" w:rsidR="00036450" w:rsidRDefault="00180329" w:rsidP="00FD19E9">
                <w:pPr>
                  <w:pStyle w:val="Heading2"/>
                </w:pPr>
                <w:r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p>
            </w:sdtContent>
          </w:sdt>
          <w:p w14:paraId="38A36D13" w14:textId="77777777" w:rsidR="00036450" w:rsidRPr="004D3011" w:rsidRDefault="00112054" w:rsidP="00FD19E9">
            <w:pPr>
              <w:rPr>
                <w:color w:val="FFFFFF" w:themeColor="background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22AEFFF8" wp14:editId="5131F4EA">
                  <wp:extent cx="3994150" cy="1257300"/>
                  <wp:effectExtent l="0" t="0" r="6350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</w:tc>
      </w:tr>
    </w:tbl>
    <w:p w14:paraId="34F34224" w14:textId="77777777" w:rsidR="0043117B" w:rsidRDefault="00FE7BA8" w:rsidP="000C45FF">
      <w:pPr>
        <w:tabs>
          <w:tab w:val="left" w:pos="990"/>
        </w:tabs>
      </w:pPr>
    </w:p>
    <w:sectPr w:rsidR="0043117B" w:rsidSect="00FD19E9">
      <w:headerReference w:type="default" r:id="rId9"/>
      <w:pgSz w:w="12240" w:h="15840"/>
      <w:pgMar w:top="0" w:right="720" w:bottom="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D21E" w14:textId="77777777" w:rsidR="00BE5531" w:rsidRDefault="00BE5531" w:rsidP="000C45FF">
      <w:r>
        <w:separator/>
      </w:r>
    </w:p>
  </w:endnote>
  <w:endnote w:type="continuationSeparator" w:id="0">
    <w:p w14:paraId="6AE5F82E" w14:textId="77777777" w:rsidR="00BE5531" w:rsidRDefault="00BE5531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8FDB7" w14:textId="77777777" w:rsidR="00BE5531" w:rsidRDefault="00BE5531" w:rsidP="000C45FF">
      <w:r>
        <w:separator/>
      </w:r>
    </w:p>
  </w:footnote>
  <w:footnote w:type="continuationSeparator" w:id="0">
    <w:p w14:paraId="72739B34" w14:textId="77777777" w:rsidR="00BE5531" w:rsidRDefault="00BE5531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ED1191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0FF5B558" wp14:editId="603AAD96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4774"/>
    <w:multiLevelType w:val="hybridMultilevel"/>
    <w:tmpl w:val="FF7275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55698"/>
    <w:multiLevelType w:val="hybridMultilevel"/>
    <w:tmpl w:val="75F01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C56D67"/>
    <w:multiLevelType w:val="multilevel"/>
    <w:tmpl w:val="D458D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F036D4"/>
    <w:multiLevelType w:val="hybridMultilevel"/>
    <w:tmpl w:val="57A234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045224">
    <w:abstractNumId w:val="3"/>
  </w:num>
  <w:num w:numId="2" w16cid:durableId="1093432233">
    <w:abstractNumId w:val="2"/>
  </w:num>
  <w:num w:numId="3" w16cid:durableId="195120423">
    <w:abstractNumId w:val="0"/>
  </w:num>
  <w:num w:numId="4" w16cid:durableId="683829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revisionView w:inkAnnotation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E08"/>
    <w:rsid w:val="00036450"/>
    <w:rsid w:val="0005137B"/>
    <w:rsid w:val="0005421D"/>
    <w:rsid w:val="00094499"/>
    <w:rsid w:val="000C45FF"/>
    <w:rsid w:val="000E3FD1"/>
    <w:rsid w:val="00112054"/>
    <w:rsid w:val="001317D8"/>
    <w:rsid w:val="001525E1"/>
    <w:rsid w:val="0015637C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84DF7"/>
    <w:rsid w:val="002F13EA"/>
    <w:rsid w:val="0030481B"/>
    <w:rsid w:val="003156FC"/>
    <w:rsid w:val="003254B5"/>
    <w:rsid w:val="0037121F"/>
    <w:rsid w:val="003910D8"/>
    <w:rsid w:val="003A6B7D"/>
    <w:rsid w:val="003B06CA"/>
    <w:rsid w:val="004071FC"/>
    <w:rsid w:val="00445947"/>
    <w:rsid w:val="004813B3"/>
    <w:rsid w:val="00496591"/>
    <w:rsid w:val="004C63E4"/>
    <w:rsid w:val="004D29AD"/>
    <w:rsid w:val="004D3011"/>
    <w:rsid w:val="005262AC"/>
    <w:rsid w:val="005410E6"/>
    <w:rsid w:val="005B3ED2"/>
    <w:rsid w:val="005E39D5"/>
    <w:rsid w:val="00600670"/>
    <w:rsid w:val="0062123A"/>
    <w:rsid w:val="00646E75"/>
    <w:rsid w:val="006771D0"/>
    <w:rsid w:val="006E7E08"/>
    <w:rsid w:val="00715FCB"/>
    <w:rsid w:val="00743101"/>
    <w:rsid w:val="00764C9F"/>
    <w:rsid w:val="007775E1"/>
    <w:rsid w:val="007867A0"/>
    <w:rsid w:val="007927F5"/>
    <w:rsid w:val="007A6E9B"/>
    <w:rsid w:val="00802CA0"/>
    <w:rsid w:val="008D452E"/>
    <w:rsid w:val="009260CD"/>
    <w:rsid w:val="00940A66"/>
    <w:rsid w:val="00952C25"/>
    <w:rsid w:val="00983967"/>
    <w:rsid w:val="009F2180"/>
    <w:rsid w:val="00A2118D"/>
    <w:rsid w:val="00AD0A50"/>
    <w:rsid w:val="00AD76E2"/>
    <w:rsid w:val="00B20152"/>
    <w:rsid w:val="00B359E4"/>
    <w:rsid w:val="00B56472"/>
    <w:rsid w:val="00B57D98"/>
    <w:rsid w:val="00B70850"/>
    <w:rsid w:val="00BE5531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D172A"/>
    <w:rsid w:val="00E16F19"/>
    <w:rsid w:val="00E25A26"/>
    <w:rsid w:val="00E4381A"/>
    <w:rsid w:val="00E55D74"/>
    <w:rsid w:val="00F60274"/>
    <w:rsid w:val="00F77FB9"/>
    <w:rsid w:val="00FB068F"/>
    <w:rsid w:val="00FD1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44B0B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B564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77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 /><Relationship Id="rId3" Type="http://schemas.openxmlformats.org/officeDocument/2006/relationships/settings" Target="settings.xml" /><Relationship Id="rId7" Type="http://schemas.openxmlformats.org/officeDocument/2006/relationships/hyperlink" Target="mailto:roligoyal1303@gmail.com" TargetMode="External" /><Relationship Id="rId12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glossaryDocument" Target="glossary/document.xml" /><Relationship Id="rId5" Type="http://schemas.openxmlformats.org/officeDocument/2006/relationships/footnotes" Target="footnotes.xml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 /><Relationship Id="rId1" Type="http://schemas.openxmlformats.org/officeDocument/2006/relationships/image" Target="media/image1.png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itesh.dhanuka\AppData\Roaming\Microsoft\Templates\Blue%20grey%20resume.dotx" TargetMode="External" 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 /><Relationship Id="rId2" Type="http://schemas.microsoft.com/office/2011/relationships/chartColorStyle" Target="colors1.xml" /><Relationship Id="rId1" Type="http://schemas.microsoft.com/office/2011/relationships/chartStyle" Target="style1.xml" 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3689530938998285"/>
          <c:y val="0"/>
          <c:w val="0.63104690610017156"/>
          <c:h val="0.98765608844349007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>
                <a:lumMod val="75000"/>
                <a:alpha val="70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Time Management</c:v>
                </c:pt>
                <c:pt idx="1">
                  <c:v>Microsoft Office 365</c:v>
                </c:pt>
                <c:pt idx="2">
                  <c:v>Performance Assessment</c:v>
                </c:pt>
                <c:pt idx="3">
                  <c:v>Classroom Management</c:v>
                </c:pt>
                <c:pt idx="4">
                  <c:v>Lesson planning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0.75</c:v>
                </c:pt>
                <c:pt idx="1">
                  <c:v>0.35</c:v>
                </c:pt>
                <c:pt idx="2">
                  <c:v>0.8</c:v>
                </c:pt>
                <c:pt idx="3">
                  <c:v>1</c:v>
                </c:pt>
                <c:pt idx="4">
                  <c:v>0.9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t" anchorCtr="0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0"/>
        <c:lblAlgn val="ctr"/>
        <c:lblOffset val="0"/>
        <c:tickLblSkip val="1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4" Type="http://schemas.openxmlformats.org/officeDocument/2006/relationships/fontTable" Target="fontTable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0CF126C9D8A4062A75C09C8E031A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D6B63A-382F-4203-B4C5-3469E39951FC}"/>
      </w:docPartPr>
      <w:docPartBody>
        <w:p w:rsidR="00E5042B" w:rsidRDefault="006E1FE1">
          <w:pPr>
            <w:pStyle w:val="50CF126C9D8A4062A75C09C8E031A280"/>
          </w:pPr>
          <w:r w:rsidRPr="00D5459D">
            <w:t>Profile</w:t>
          </w:r>
        </w:p>
      </w:docPartBody>
    </w:docPart>
    <w:docPart>
      <w:docPartPr>
        <w:name w:val="BCA52523A5354252A1F7E9FF8CA4E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50E5B-EA9E-4806-82EC-09B546A9D491}"/>
      </w:docPartPr>
      <w:docPartBody>
        <w:p w:rsidR="00E5042B" w:rsidRDefault="006E1FE1">
          <w:pPr>
            <w:pStyle w:val="BCA52523A5354252A1F7E9FF8CA4ED58"/>
          </w:pPr>
          <w:r w:rsidRPr="00CB0055">
            <w:t>Contact</w:t>
          </w:r>
        </w:p>
      </w:docPartBody>
    </w:docPart>
    <w:docPart>
      <w:docPartPr>
        <w:name w:val="ED4F00D8329D4282979683E138E3AD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DAD35D-287E-4C25-9470-C81AB275BF3C}"/>
      </w:docPartPr>
      <w:docPartBody>
        <w:p w:rsidR="00E5042B" w:rsidRDefault="006E1FE1">
          <w:pPr>
            <w:pStyle w:val="ED4F00D8329D4282979683E138E3AD93"/>
          </w:pPr>
          <w:r w:rsidRPr="004D3011">
            <w:t>PHONE:</w:t>
          </w:r>
        </w:p>
      </w:docPartBody>
    </w:docPart>
    <w:docPart>
      <w:docPartPr>
        <w:name w:val="B1A78C3632034F71A50696FCD87F5D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48820-5EB0-4F33-B1DF-AA3F3F84986B}"/>
      </w:docPartPr>
      <w:docPartBody>
        <w:p w:rsidR="00E5042B" w:rsidRDefault="006E1FE1">
          <w:pPr>
            <w:pStyle w:val="B1A78C3632034F71A50696FCD87F5DD4"/>
          </w:pPr>
          <w:r w:rsidRPr="004D3011">
            <w:t>EMAIL:</w:t>
          </w:r>
        </w:p>
      </w:docPartBody>
    </w:docPart>
    <w:docPart>
      <w:docPartPr>
        <w:name w:val="172817EECA184808B101DFC39EA88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2B921-9C59-46D8-8B4F-5DABF54D2000}"/>
      </w:docPartPr>
      <w:docPartBody>
        <w:p w:rsidR="00E5042B" w:rsidRDefault="006E1FE1">
          <w:pPr>
            <w:pStyle w:val="172817EECA184808B101DFC39EA88BFA"/>
          </w:pPr>
          <w:r w:rsidRPr="00CB0055">
            <w:t>Hobbies</w:t>
          </w:r>
        </w:p>
      </w:docPartBody>
    </w:docPart>
    <w:docPart>
      <w:docPartPr>
        <w:name w:val="1D9E9AFD846146D9B61C1F94BF2B78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68AE68-91F2-4111-ACCA-229279A4CC0F}"/>
      </w:docPartPr>
      <w:docPartBody>
        <w:p w:rsidR="00E5042B" w:rsidRDefault="006E1FE1">
          <w:pPr>
            <w:pStyle w:val="1D9E9AFD846146D9B61C1F94BF2B7861"/>
          </w:pPr>
          <w:r w:rsidRPr="00036450">
            <w:t>EDUCATION</w:t>
          </w:r>
        </w:p>
      </w:docPartBody>
    </w:docPart>
    <w:docPart>
      <w:docPartPr>
        <w:name w:val="8FBF2D2255E044B0A0F2CF2ABFECAC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DCAEE7-8ED9-4E96-AE64-A307228B521A}"/>
      </w:docPartPr>
      <w:docPartBody>
        <w:p w:rsidR="00E5042B" w:rsidRDefault="006E1FE1">
          <w:pPr>
            <w:pStyle w:val="8FBF2D2255E044B0A0F2CF2ABFECACCF"/>
          </w:pPr>
          <w:r w:rsidRPr="00036450">
            <w:t>WORK EXPERIENCE</w:t>
          </w:r>
        </w:p>
      </w:docPartBody>
    </w:docPart>
    <w:docPart>
      <w:docPartPr>
        <w:name w:val="58C89BF781CC433C9A882A9172A96E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A0748E-B7F0-4E02-A320-6F9A4807C59A}"/>
      </w:docPartPr>
      <w:docPartBody>
        <w:p w:rsidR="00E5042B" w:rsidRDefault="006E1FE1">
          <w:pPr>
            <w:pStyle w:val="58C89BF781CC433C9A882A9172A96EEF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362"/>
    <w:rsid w:val="002F4362"/>
    <w:rsid w:val="006E1FE1"/>
    <w:rsid w:val="00E5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0CF126C9D8A4062A75C09C8E031A280">
    <w:name w:val="50CF126C9D8A4062A75C09C8E031A280"/>
  </w:style>
  <w:style w:type="paragraph" w:customStyle="1" w:styleId="BCA52523A5354252A1F7E9FF8CA4ED58">
    <w:name w:val="BCA52523A5354252A1F7E9FF8CA4ED58"/>
  </w:style>
  <w:style w:type="paragraph" w:customStyle="1" w:styleId="ED4F00D8329D4282979683E138E3AD93">
    <w:name w:val="ED4F00D8329D4282979683E138E3AD93"/>
  </w:style>
  <w:style w:type="paragraph" w:customStyle="1" w:styleId="B1A78C3632034F71A50696FCD87F5DD4">
    <w:name w:val="B1A78C3632034F71A50696FCD87F5DD4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172817EECA184808B101DFC39EA88BFA">
    <w:name w:val="172817EECA184808B101DFC39EA88BFA"/>
  </w:style>
  <w:style w:type="paragraph" w:customStyle="1" w:styleId="1D9E9AFD846146D9B61C1F94BF2B7861">
    <w:name w:val="1D9E9AFD846146D9B61C1F94BF2B7861"/>
  </w:style>
  <w:style w:type="paragraph" w:customStyle="1" w:styleId="8FBF2D2255E044B0A0F2CF2ABFECACCF">
    <w:name w:val="8FBF2D2255E044B0A0F2CF2ABFECACCF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58C89BF781CC433C9A882A9172A96EEF">
    <w:name w:val="58C89BF781CC433C9A882A9172A96EE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Blue%20grey%20resume.dotx</Template>
  <TotalTime>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2023-06-05T06:44:00Z</dcterms:created>
  <dcterms:modified xsi:type="dcterms:W3CDTF">2023-06-05T06:44:00Z</dcterms:modified>
</cp:coreProperties>
</file>