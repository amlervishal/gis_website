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7817"/>
        <w:gridCol w:w="2413"/>
        <w:gridCol w:w="79"/>
      </w:tblGrid>
      <w:tr w:rsidR="00083491" w:rsidRPr="00FA7BD5" w14:paraId="3C8A0592" w14:textId="77777777" w:rsidTr="006A12FF">
        <w:trPr>
          <w:trHeight w:val="3479"/>
        </w:trPr>
        <w:tc>
          <w:tcPr>
            <w:tcW w:w="7817" w:type="dxa"/>
          </w:tcPr>
          <w:p w14:paraId="3A148691" w14:textId="77777777" w:rsidR="00EF0418" w:rsidRPr="00FA7BD5" w:rsidRDefault="00EF0418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6167" w:type="dxa"/>
              <w:tblBorders>
                <w:top w:val="single" w:sz="8" w:space="0" w:color="AEBAD5"/>
                <w:bottom w:val="single" w:sz="8" w:space="0" w:color="AEBAD5"/>
              </w:tblBorders>
              <w:tblLayout w:type="fixed"/>
              <w:tblLook w:val="0680" w:firstRow="0" w:lastRow="0" w:firstColumn="1" w:lastColumn="0" w:noHBand="1" w:noVBand="1"/>
            </w:tblPr>
            <w:tblGrid>
              <w:gridCol w:w="6167"/>
            </w:tblGrid>
            <w:tr w:rsidR="00083491" w:rsidRPr="00FA7BD5" w14:paraId="5531E26C" w14:textId="77777777" w:rsidTr="006A12FF">
              <w:trPr>
                <w:trHeight w:val="1163"/>
              </w:trPr>
              <w:tc>
                <w:tcPr>
                  <w:tcW w:w="6167" w:type="dxa"/>
                </w:tcPr>
                <w:p w14:paraId="407B4C7B" w14:textId="77777777" w:rsidR="00083491" w:rsidRPr="00FA7BD5" w:rsidRDefault="002773D5" w:rsidP="002D44B0">
                  <w:pPr>
                    <w:spacing w:before="80" w:after="0" w:line="240" w:lineRule="auto"/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MEHAK HANDA</w:t>
                  </w:r>
                </w:p>
              </w:tc>
            </w:tr>
            <w:tr w:rsidR="00083491" w:rsidRPr="00FA7BD5" w14:paraId="1DFE5326" w14:textId="77777777" w:rsidTr="006A12FF">
              <w:trPr>
                <w:trHeight w:val="815"/>
              </w:trPr>
              <w:tc>
                <w:tcPr>
                  <w:tcW w:w="6167" w:type="dxa"/>
                </w:tcPr>
                <w:p w14:paraId="75C83DF8" w14:textId="77777777" w:rsidR="00083491" w:rsidRPr="00FA7BD5" w:rsidRDefault="002972FD" w:rsidP="003D46BE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D</w:t>
                  </w:r>
                  <w:r w:rsidR="001F0096"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ate of Birth :</w:t>
                  </w:r>
                  <w:r w:rsidR="00C55FE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773D5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05-10-1991</w:t>
                  </w:r>
                </w:p>
              </w:tc>
            </w:tr>
          </w:tbl>
          <w:p w14:paraId="40C89C9D" w14:textId="77777777" w:rsidR="00083491" w:rsidRPr="00FA7BD5" w:rsidRDefault="0008349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2" w:type="dxa"/>
            <w:gridSpan w:val="2"/>
          </w:tcPr>
          <w:p w14:paraId="6B2D1BA2" w14:textId="77777777" w:rsidR="009F2958" w:rsidRPr="004459B7" w:rsidRDefault="00711BEE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E0EC9">
              <w:rPr>
                <w:rFonts w:ascii="Times New Roman" w:hAnsi="Times New Roman"/>
                <w:noProof/>
                <w:sz w:val="24"/>
                <w:szCs w:val="24"/>
                <w:lang w:val="fr-FR"/>
              </w:rPr>
              <w:drawing>
                <wp:inline distT="0" distB="0" distL="0" distR="0" wp14:anchorId="1EE82543" wp14:editId="4AEA5135">
                  <wp:extent cx="1421765" cy="2078990"/>
                  <wp:effectExtent l="0" t="0" r="0" b="0"/>
                  <wp:docPr id="1" name="Picture 1" descr="2015-01-17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2015-01-17 2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765" cy="207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958" w:rsidRPr="00FA7BD5" w14:paraId="1D3696B9" w14:textId="77777777" w:rsidTr="006A12FF">
        <w:trPr>
          <w:trHeight w:val="381"/>
        </w:trPr>
        <w:tc>
          <w:tcPr>
            <w:tcW w:w="10309" w:type="dxa"/>
            <w:gridSpan w:val="3"/>
          </w:tcPr>
          <w:tbl>
            <w:tblPr>
              <w:tblW w:w="1011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13"/>
            </w:tblGrid>
            <w:tr w:rsidR="00534188" w:rsidRPr="00FA7BD5" w14:paraId="467A13CA" w14:textId="77777777" w:rsidTr="006A12FF">
              <w:trPr>
                <w:trHeight w:val="520"/>
              </w:trPr>
              <w:tc>
                <w:tcPr>
                  <w:tcW w:w="1011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604854A" w14:textId="77777777" w:rsidR="00534188" w:rsidRPr="00FA7BD5" w:rsidRDefault="00534188" w:rsidP="00F8161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Contact</w:t>
                  </w:r>
                  <w:r w:rsidR="005D38AB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Information</w:t>
                  </w:r>
                </w:p>
              </w:tc>
            </w:tr>
            <w:tr w:rsidR="00534188" w:rsidRPr="00FA7BD5" w14:paraId="6711B089" w14:textId="77777777" w:rsidTr="006A12FF">
              <w:trPr>
                <w:trHeight w:val="1042"/>
              </w:trPr>
              <w:tc>
                <w:tcPr>
                  <w:tcW w:w="10113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54561728" w14:textId="377C2CF1" w:rsidR="00534188" w:rsidRPr="00D33062" w:rsidRDefault="00534188" w:rsidP="00F81618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Tel</w:t>
                  </w:r>
                  <w:r w:rsidR="00FA7BD5"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/ </w:t>
                  </w:r>
                  <w:r w:rsidR="0019325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HP</w:t>
                  </w: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: </w:t>
                  </w:r>
                  <w:r w:rsidR="00F74C54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9897617152.</w:t>
                  </w:r>
                </w:p>
                <w:p w14:paraId="05C32D28" w14:textId="77777777" w:rsidR="00534188" w:rsidRDefault="003C43B2" w:rsidP="00F81618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  <w:lang w:val="fr-FR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fr-FR"/>
                    </w:rPr>
                    <w:t>E</w:t>
                  </w:r>
                  <w:r w:rsidR="00534188"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fr-FR"/>
                    </w:rPr>
                    <w:t xml:space="preserve">-mail </w:t>
                  </w:r>
                  <w:r w:rsidR="00921483"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fr-FR"/>
                    </w:rPr>
                    <w:t xml:space="preserve">: </w:t>
                  </w:r>
                  <w:r w:rsidR="005D38AB" w:rsidRPr="005D38AB">
                    <w:rPr>
                      <w:rFonts w:ascii="Times New Roman" w:hAnsi="Times New Roman"/>
                      <w:bCs/>
                      <w:sz w:val="24"/>
                      <w:szCs w:val="24"/>
                      <w:lang w:val="fr-FR"/>
                    </w:rPr>
                    <w:t>mahek.handa@gmail.com</w:t>
                  </w:r>
                </w:p>
                <w:p w14:paraId="2BA7FFEB" w14:textId="5B00CE37" w:rsidR="005D38AB" w:rsidRPr="00FA7BD5" w:rsidRDefault="005D38AB" w:rsidP="00F81618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fr-FR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Address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val="fr-FR"/>
                    </w:rPr>
                    <w:t xml:space="preserve">  Kamla Nagar, Agra.</w:t>
                  </w:r>
                </w:p>
              </w:tc>
            </w:tr>
          </w:tbl>
          <w:p w14:paraId="2CAE73A1" w14:textId="77777777" w:rsidR="00534188" w:rsidRDefault="0053418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  <w:p w14:paraId="3B96A4A1" w14:textId="77777777" w:rsidR="00EC37F9" w:rsidRPr="00FA7BD5" w:rsidRDefault="00EC37F9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A34C4E" w:rsidRPr="00FA7BD5" w14:paraId="0DDBD7C8" w14:textId="77777777" w:rsidTr="006A12FF">
        <w:trPr>
          <w:gridAfter w:val="1"/>
          <w:wAfter w:w="79" w:type="dxa"/>
          <w:trHeight w:val="5885"/>
        </w:trPr>
        <w:tc>
          <w:tcPr>
            <w:tcW w:w="10230" w:type="dxa"/>
            <w:gridSpan w:val="2"/>
          </w:tcPr>
          <w:tbl>
            <w:tblPr>
              <w:tblW w:w="10121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21"/>
            </w:tblGrid>
            <w:tr w:rsidR="00A34C4E" w:rsidRPr="00FA7BD5" w14:paraId="2038A495" w14:textId="77777777" w:rsidTr="005D38AB">
              <w:trPr>
                <w:trHeight w:val="2"/>
              </w:trPr>
              <w:tc>
                <w:tcPr>
                  <w:tcW w:w="1012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5240EFB4" w14:textId="77777777" w:rsidR="00A34C4E" w:rsidRPr="00FA7BD5" w:rsidRDefault="00BF6970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Objective</w:t>
                  </w:r>
                </w:p>
              </w:tc>
            </w:tr>
            <w:tr w:rsidR="00A34C4E" w:rsidRPr="00FA7BD5" w14:paraId="3738AE4B" w14:textId="77777777" w:rsidTr="005D38AB">
              <w:trPr>
                <w:trHeight w:val="1592"/>
              </w:trPr>
              <w:tc>
                <w:tcPr>
                  <w:tcW w:w="1012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380EB9F4" w14:textId="77777777" w:rsidR="00A34C4E" w:rsidRPr="00FA7BD5" w:rsidRDefault="00A34C4E" w:rsidP="00524105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2800869B" w14:textId="77777777" w:rsidR="00534188" w:rsidRPr="00CD1EBF" w:rsidRDefault="00CD1EBF" w:rsidP="00CD1EBF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CD1EBF">
                    <w:rPr>
                      <w:rFonts w:ascii="Times New Roman" w:hAnsi="Times New Roman"/>
                      <w:sz w:val="24"/>
                      <w:szCs w:val="24"/>
                      <w:shd w:val="clear" w:color="auto" w:fill="EEEEEE"/>
                    </w:rPr>
                    <w:t>To excel in any kind of task assigned to me using all my competitive skills, to the entire satisfaction of my peer group &amp; keep looking into new ways of raising standards. I can surely prove and commit myself to the organization and take part in the success of the organization.</w:t>
                  </w:r>
                </w:p>
              </w:tc>
            </w:tr>
          </w:tbl>
          <w:p w14:paraId="14833FC0" w14:textId="77777777" w:rsidR="00A34C4E" w:rsidRDefault="00A34C4E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316DB0" w14:textId="77777777" w:rsidR="00EC37F9" w:rsidRPr="00FA7BD5" w:rsidRDefault="00EC37F9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084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084"/>
            </w:tblGrid>
            <w:tr w:rsidR="00827957" w:rsidRPr="00FA7BD5" w14:paraId="170928F1" w14:textId="77777777" w:rsidTr="006A12FF">
              <w:trPr>
                <w:trHeight w:val="147"/>
              </w:trPr>
              <w:tc>
                <w:tcPr>
                  <w:tcW w:w="10084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549B09C" w14:textId="77777777" w:rsidR="00827957" w:rsidRPr="00FA7BD5" w:rsidRDefault="005D38AB" w:rsidP="00421693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Professional Qualification</w:t>
                  </w:r>
                </w:p>
              </w:tc>
            </w:tr>
            <w:tr w:rsidR="00827957" w:rsidRPr="00FA7BD5" w14:paraId="6D990DF8" w14:textId="77777777" w:rsidTr="006A12FF">
              <w:trPr>
                <w:trHeight w:val="641"/>
              </w:trPr>
              <w:tc>
                <w:tcPr>
                  <w:tcW w:w="10084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57457FA" w14:textId="7E8F954E" w:rsidR="00827957" w:rsidRDefault="00AD5420" w:rsidP="005E0961">
                  <w:pPr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Masters of Business</w:t>
                  </w:r>
                  <w:r w:rsidR="00845A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F07C60">
                    <w:rPr>
                      <w:rFonts w:ascii="Times New Roman" w:hAnsi="Times New Roman"/>
                      <w:sz w:val="24"/>
                      <w:szCs w:val="24"/>
                    </w:rPr>
                    <w:t>Administration</w:t>
                  </w:r>
                  <w:r w:rsidR="005D38AB">
                    <w:rPr>
                      <w:rFonts w:ascii="Times New Roman" w:hAnsi="Times New Roman"/>
                      <w:sz w:val="24"/>
                      <w:szCs w:val="24"/>
                    </w:rPr>
                    <w:t xml:space="preserve"> (</w:t>
                  </w:r>
                  <w:r w:rsidR="00F07C60">
                    <w:rPr>
                      <w:rFonts w:ascii="Times New Roman" w:hAnsi="Times New Roman"/>
                      <w:sz w:val="24"/>
                      <w:szCs w:val="24"/>
                    </w:rPr>
                    <w:t>MBA-</w:t>
                  </w:r>
                  <w:r w:rsidR="004666C8">
                    <w:rPr>
                      <w:rFonts w:ascii="Times New Roman" w:hAnsi="Times New Roman"/>
                      <w:sz w:val="24"/>
                      <w:szCs w:val="24"/>
                    </w:rPr>
                    <w:t>Marketing</w:t>
                  </w:r>
                  <w:r w:rsidR="005D38AB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  <w:p w14:paraId="6B5FF506" w14:textId="77777777" w:rsidR="005D38AB" w:rsidRPr="00FA7BD5" w:rsidRDefault="005D38AB" w:rsidP="005E0961">
                  <w:pPr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Bachelor of  Technology</w:t>
                  </w:r>
                  <w:r w:rsidR="005E0961">
                    <w:rPr>
                      <w:rFonts w:ascii="Times New Roman" w:hAnsi="Times New Roman"/>
                      <w:sz w:val="24"/>
                      <w:szCs w:val="24"/>
                    </w:rPr>
                    <w:t xml:space="preserve"> (B. Tech</w:t>
                  </w:r>
                  <w:r w:rsidR="004666C8">
                    <w:rPr>
                      <w:rFonts w:ascii="Times New Roman" w:hAnsi="Times New Roman"/>
                      <w:sz w:val="24"/>
                      <w:szCs w:val="24"/>
                    </w:rPr>
                    <w:t xml:space="preserve"> in Computer Science</w:t>
                  </w:r>
                  <w:r w:rsidR="005E0961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  <w:p w14:paraId="5B47D3E6" w14:textId="77777777" w:rsidR="00827957" w:rsidRPr="00FA7BD5" w:rsidRDefault="00827957" w:rsidP="0042169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3B9E71F" w14:textId="77777777" w:rsidR="00EC37F9" w:rsidRDefault="00EC37F9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1012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10122"/>
            </w:tblGrid>
            <w:tr w:rsidR="00254EF4" w:rsidRPr="00FA7BD5" w14:paraId="2957F7B6" w14:textId="77777777" w:rsidTr="006A12FF">
              <w:trPr>
                <w:trHeight w:val="317"/>
              </w:trPr>
              <w:tc>
                <w:tcPr>
                  <w:tcW w:w="1012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2DE445D6" w14:textId="77777777" w:rsidR="00254EF4" w:rsidRPr="00FA7BD5" w:rsidRDefault="005E0961" w:rsidP="00254EF4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Certifications</w:t>
                  </w:r>
                </w:p>
              </w:tc>
            </w:tr>
            <w:tr w:rsidR="00254EF4" w:rsidRPr="00FA7BD5" w14:paraId="36A83555" w14:textId="77777777" w:rsidTr="006A12FF">
              <w:trPr>
                <w:trHeight w:val="699"/>
              </w:trPr>
              <w:tc>
                <w:tcPr>
                  <w:tcW w:w="10122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14:paraId="2EC6DA35" w14:textId="77777777" w:rsidR="005E0961" w:rsidRDefault="005E0961" w:rsidP="005E0961">
                  <w:pPr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0961">
                    <w:t>CERTIFICATE FROM NSE (COMMERCIAL BANKING IN INDIA).</w:t>
                  </w:r>
                </w:p>
                <w:p w14:paraId="1DADFBF9" w14:textId="77777777" w:rsidR="00C55FEE" w:rsidRPr="005E0961" w:rsidRDefault="005E0961" w:rsidP="005E0961">
                  <w:pPr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E0961">
                    <w:rPr>
                      <w:rFonts w:ascii="Times New Roman" w:eastAsia="Times New Roman" w:hAnsi="Times New Roman"/>
                    </w:rPr>
                    <w:t>CERTICATE FROM NSE (BASICS OF INSURANCE).</w:t>
                  </w:r>
                </w:p>
              </w:tc>
            </w:tr>
          </w:tbl>
          <w:p w14:paraId="6E12C85B" w14:textId="77777777" w:rsidR="00254EF4" w:rsidRDefault="00254EF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994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948"/>
            </w:tblGrid>
            <w:tr w:rsidR="005E0961" w:rsidRPr="00FA7BD5" w14:paraId="67C7F8D4" w14:textId="77777777" w:rsidTr="00C142E9">
              <w:trPr>
                <w:trHeight w:val="223"/>
              </w:trPr>
              <w:tc>
                <w:tcPr>
                  <w:tcW w:w="99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19D3A07" w14:textId="77777777" w:rsidR="005E0961" w:rsidRPr="00FA7BD5" w:rsidRDefault="005E0961" w:rsidP="00C142E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Software/Computer Proficiency</w:t>
                  </w:r>
                </w:p>
              </w:tc>
            </w:tr>
            <w:tr w:rsidR="005E0961" w:rsidRPr="00FA7BD5" w14:paraId="44FB672A" w14:textId="77777777" w:rsidTr="00C142E9">
              <w:trPr>
                <w:trHeight w:val="869"/>
              </w:trPr>
              <w:tc>
                <w:tcPr>
                  <w:tcW w:w="99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7DA1D87E" w14:textId="77777777" w:rsidR="005E0961" w:rsidRPr="00B60B11" w:rsidRDefault="005E0961" w:rsidP="00B60B11">
                  <w:pPr>
                    <w:widowControl w:val="0"/>
                    <w:numPr>
                      <w:ilvl w:val="0"/>
                      <w:numId w:val="10"/>
                    </w:numPr>
                    <w:tabs>
                      <w:tab w:val="left" w:pos="720"/>
                      <w:tab w:val="left" w:pos="108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K</w:t>
                  </w:r>
                  <w:r w:rsidRPr="0092148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nowledge of computer (MS Word, Excel, Power point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, </w:t>
                  </w:r>
                  <w:r w:rsidRPr="0092148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Internet)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7BB186CD" w14:textId="77777777" w:rsidR="005E0961" w:rsidRDefault="005E096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45"/>
            </w:tblGrid>
            <w:tr w:rsidR="005E0961" w:rsidRPr="00FA7BD5" w14:paraId="212CDB36" w14:textId="77777777" w:rsidTr="00C142E9">
              <w:trPr>
                <w:trHeight w:val="187"/>
              </w:trPr>
              <w:tc>
                <w:tcPr>
                  <w:tcW w:w="984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648D70CA" w14:textId="77777777" w:rsidR="005E0961" w:rsidRPr="00FA7BD5" w:rsidRDefault="005E0961" w:rsidP="00C142E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Awards/ Achievements</w:t>
                  </w:r>
                </w:p>
              </w:tc>
            </w:tr>
            <w:tr w:rsidR="005E0961" w:rsidRPr="00FA7BD5" w14:paraId="0DAD79CF" w14:textId="77777777" w:rsidTr="00C142E9">
              <w:trPr>
                <w:trHeight w:val="1083"/>
              </w:trPr>
              <w:tc>
                <w:tcPr>
                  <w:tcW w:w="984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50E27AB0" w14:textId="77777777" w:rsidR="005E0961" w:rsidRPr="00E16E39" w:rsidRDefault="005E0961" w:rsidP="00C142E9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1B898423" w14:textId="77777777" w:rsidR="005E0961" w:rsidRPr="00BB7B3A" w:rsidRDefault="005E0961" w:rsidP="00C142E9">
                  <w:pPr>
                    <w:pStyle w:val="ListParagraph"/>
                    <w:numPr>
                      <w:ilvl w:val="0"/>
                      <w:numId w:val="16"/>
                    </w:numPr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QUALIFIED IBPS BANK CLERICAL EXAM.</w:t>
                  </w:r>
                </w:p>
                <w:p w14:paraId="059EF029" w14:textId="77777777" w:rsidR="005E0961" w:rsidRPr="006A12FF" w:rsidRDefault="005E0961" w:rsidP="00C142E9">
                  <w:pPr>
                    <w:widowControl w:val="0"/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COMPLETED  SECOND  SOPAN  IN  GUIDING</w:t>
                  </w:r>
                  <w:r w:rsidR="001F4EE2">
                    <w:rPr>
                      <w:rFonts w:ascii="Times New Roman" w:eastAsia="Times New Roman" w:hAnsi="Times New Roman"/>
                    </w:rPr>
                    <w:t>.</w:t>
                  </w:r>
                </w:p>
                <w:p w14:paraId="3D700646" w14:textId="77777777" w:rsidR="005E0961" w:rsidRPr="00FA7BD5" w:rsidRDefault="005E0961" w:rsidP="00C142E9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240" w:lineRule="auto"/>
                    <w:ind w:left="810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326AD86" w14:textId="77777777" w:rsidR="005E0961" w:rsidRPr="00FA7BD5" w:rsidRDefault="005E096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36EF" w:rsidRPr="00FA7BD5" w14:paraId="106570DB" w14:textId="77777777" w:rsidTr="006A12FF">
        <w:tblPrEx>
          <w:tblLook w:val="04C0" w:firstRow="0" w:lastRow="1" w:firstColumn="1" w:lastColumn="0" w:noHBand="0" w:noVBand="1"/>
        </w:tblPrEx>
        <w:trPr>
          <w:gridAfter w:val="1"/>
          <w:wAfter w:w="79" w:type="dxa"/>
          <w:trHeight w:val="3982"/>
        </w:trPr>
        <w:tc>
          <w:tcPr>
            <w:tcW w:w="10230" w:type="dxa"/>
            <w:gridSpan w:val="2"/>
          </w:tcPr>
          <w:tbl>
            <w:tblPr>
              <w:tblpPr w:leftFromText="180" w:rightFromText="180" w:horzAnchor="margin" w:tblpY="43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5"/>
              <w:gridCol w:w="2668"/>
              <w:gridCol w:w="3034"/>
              <w:gridCol w:w="1633"/>
            </w:tblGrid>
            <w:tr w:rsidR="00337C4A" w:rsidRPr="00FA7BD5" w14:paraId="586E0DD4" w14:textId="77777777" w:rsidTr="002018BB">
              <w:trPr>
                <w:trHeight w:val="368"/>
              </w:trPr>
              <w:tc>
                <w:tcPr>
                  <w:tcW w:w="2445" w:type="dxa"/>
                </w:tcPr>
                <w:p w14:paraId="45F1CEED" w14:textId="77777777" w:rsidR="00337C4A" w:rsidRPr="00FA7BD5" w:rsidRDefault="00337C4A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2668" w:type="dxa"/>
                </w:tcPr>
                <w:p w14:paraId="689C2792" w14:textId="77777777" w:rsidR="00337C4A" w:rsidRPr="00FA7BD5" w:rsidRDefault="00337C4A" w:rsidP="00987F0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University </w:t>
                  </w: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/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Board</w:t>
                  </w: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034" w:type="dxa"/>
                </w:tcPr>
                <w:p w14:paraId="49A70533" w14:textId="77777777" w:rsidR="00337C4A" w:rsidRPr="00FA7BD5" w:rsidRDefault="00337C4A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Institute</w:t>
                  </w:r>
                </w:p>
              </w:tc>
              <w:tc>
                <w:tcPr>
                  <w:tcW w:w="1633" w:type="dxa"/>
                </w:tcPr>
                <w:p w14:paraId="277F445B" w14:textId="77777777" w:rsidR="00337C4A" w:rsidRPr="00FA7BD5" w:rsidRDefault="00337C4A" w:rsidP="00381BFF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FA7BD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</w:tr>
            <w:tr w:rsidR="00337C4A" w:rsidRPr="00FA7BD5" w14:paraId="03DF666D" w14:textId="77777777" w:rsidTr="002018BB">
              <w:trPr>
                <w:trHeight w:val="717"/>
              </w:trPr>
              <w:tc>
                <w:tcPr>
                  <w:tcW w:w="2445" w:type="dxa"/>
                </w:tcPr>
                <w:p w14:paraId="111575C1" w14:textId="3250F5BA" w:rsidR="00337C4A" w:rsidRPr="00FA7BD5" w:rsidRDefault="00F80F3E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MBA</w:t>
                  </w:r>
                </w:p>
              </w:tc>
              <w:tc>
                <w:tcPr>
                  <w:tcW w:w="2668" w:type="dxa"/>
                </w:tcPr>
                <w:p w14:paraId="7F532AA0" w14:textId="77777777" w:rsidR="00337C4A" w:rsidRDefault="00337C4A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AICTE, </w:t>
                  </w:r>
                </w:p>
                <w:p w14:paraId="34974133" w14:textId="77777777" w:rsidR="00337C4A" w:rsidRPr="00FA7BD5" w:rsidRDefault="00337C4A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MoHRD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, GOI</w:t>
                  </w:r>
                </w:p>
              </w:tc>
              <w:tc>
                <w:tcPr>
                  <w:tcW w:w="3034" w:type="dxa"/>
                </w:tcPr>
                <w:p w14:paraId="29AD0BC8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Institute of Rural Management, Jaipur </w:t>
                  </w:r>
                </w:p>
              </w:tc>
              <w:tc>
                <w:tcPr>
                  <w:tcW w:w="1633" w:type="dxa"/>
                </w:tcPr>
                <w:p w14:paraId="6EA9D1B8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2015</w:t>
                  </w:r>
                </w:p>
              </w:tc>
            </w:tr>
            <w:tr w:rsidR="00337C4A" w:rsidRPr="00FA7BD5" w14:paraId="1599D781" w14:textId="77777777" w:rsidTr="002018BB">
              <w:trPr>
                <w:trHeight w:val="775"/>
              </w:trPr>
              <w:tc>
                <w:tcPr>
                  <w:tcW w:w="2445" w:type="dxa"/>
                </w:tcPr>
                <w:p w14:paraId="2C690A56" w14:textId="77777777" w:rsidR="00337C4A" w:rsidRDefault="00337C4A" w:rsidP="0092148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B. Tech</w:t>
                  </w:r>
                </w:p>
                <w:p w14:paraId="54BE5B8F" w14:textId="77777777" w:rsidR="00337C4A" w:rsidRPr="00FA7BD5" w:rsidRDefault="00337C4A" w:rsidP="0092148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(Computer Science)</w:t>
                  </w:r>
                </w:p>
              </w:tc>
              <w:tc>
                <w:tcPr>
                  <w:tcW w:w="2668" w:type="dxa"/>
                </w:tcPr>
                <w:p w14:paraId="25CB6062" w14:textId="77777777" w:rsidR="00337C4A" w:rsidRPr="00FA7BD5" w:rsidRDefault="00337C4A" w:rsidP="0080396C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UPTU</w:t>
                  </w:r>
                </w:p>
              </w:tc>
              <w:tc>
                <w:tcPr>
                  <w:tcW w:w="3034" w:type="dxa"/>
                </w:tcPr>
                <w:p w14:paraId="063D4481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 I T M, Agra</w:t>
                  </w:r>
                </w:p>
              </w:tc>
              <w:tc>
                <w:tcPr>
                  <w:tcW w:w="1633" w:type="dxa"/>
                </w:tcPr>
                <w:p w14:paraId="7779C57A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2013</w:t>
                  </w:r>
                </w:p>
              </w:tc>
            </w:tr>
            <w:tr w:rsidR="00337C4A" w:rsidRPr="00FA7BD5" w14:paraId="14D3AF97" w14:textId="77777777" w:rsidTr="002018BB">
              <w:trPr>
                <w:trHeight w:val="1015"/>
              </w:trPr>
              <w:tc>
                <w:tcPr>
                  <w:tcW w:w="2445" w:type="dxa"/>
                </w:tcPr>
                <w:p w14:paraId="49ED1ED8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Higher Secondary</w:t>
                  </w:r>
                </w:p>
              </w:tc>
              <w:tc>
                <w:tcPr>
                  <w:tcW w:w="2668" w:type="dxa"/>
                </w:tcPr>
                <w:p w14:paraId="28C51A0A" w14:textId="77777777" w:rsidR="00337C4A" w:rsidRPr="00FA7BD5" w:rsidRDefault="00337C4A" w:rsidP="0092148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CBSE</w:t>
                  </w:r>
                </w:p>
              </w:tc>
              <w:tc>
                <w:tcPr>
                  <w:tcW w:w="3034" w:type="dxa"/>
                </w:tcPr>
                <w:p w14:paraId="2C84B5BF" w14:textId="77777777" w:rsidR="00337C4A" w:rsidRPr="00FA7BD5" w:rsidRDefault="00337C4A" w:rsidP="007A019C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Ess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Ess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convent senior secondary school, Agra</w:t>
                  </w:r>
                </w:p>
              </w:tc>
              <w:tc>
                <w:tcPr>
                  <w:tcW w:w="1633" w:type="dxa"/>
                </w:tcPr>
                <w:p w14:paraId="7A3D1821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2009</w:t>
                  </w:r>
                </w:p>
              </w:tc>
            </w:tr>
            <w:tr w:rsidR="00337C4A" w:rsidRPr="00FA7BD5" w14:paraId="17FE2901" w14:textId="77777777" w:rsidTr="002018BB">
              <w:trPr>
                <w:trHeight w:val="682"/>
              </w:trPr>
              <w:tc>
                <w:tcPr>
                  <w:tcW w:w="2445" w:type="dxa"/>
                </w:tcPr>
                <w:p w14:paraId="1803E23D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Secondary</w:t>
                  </w:r>
                </w:p>
              </w:tc>
              <w:tc>
                <w:tcPr>
                  <w:tcW w:w="2668" w:type="dxa"/>
                </w:tcPr>
                <w:p w14:paraId="680B0258" w14:textId="77777777" w:rsidR="00337C4A" w:rsidRPr="00FA7BD5" w:rsidRDefault="00337C4A" w:rsidP="00055FB3">
                  <w:pPr>
                    <w:spacing w:after="0" w:line="240" w:lineRule="auto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State Board  (U.P. board)</w:t>
                  </w:r>
                </w:p>
              </w:tc>
              <w:tc>
                <w:tcPr>
                  <w:tcW w:w="3034" w:type="dxa"/>
                </w:tcPr>
                <w:p w14:paraId="0965CF0D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Queen Victoria Girls Inter College, Agra</w:t>
                  </w:r>
                </w:p>
              </w:tc>
              <w:tc>
                <w:tcPr>
                  <w:tcW w:w="1633" w:type="dxa"/>
                </w:tcPr>
                <w:p w14:paraId="21C4DA79" w14:textId="77777777" w:rsidR="00337C4A" w:rsidRPr="00FA7BD5" w:rsidRDefault="00337C4A" w:rsidP="00055FB3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2007</w:t>
                  </w:r>
                </w:p>
              </w:tc>
            </w:tr>
          </w:tbl>
          <w:p w14:paraId="0C77C510" w14:textId="77777777" w:rsidR="00CD1EBF" w:rsidRPr="00CD1EBF" w:rsidRDefault="00CD1EBF" w:rsidP="00CD1EBF">
            <w:pPr>
              <w:spacing w:before="0" w:after="0"/>
              <w:rPr>
                <w:vanish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847"/>
            </w:tblGrid>
            <w:tr w:rsidR="001B4F3B" w:rsidRPr="00CD1EBF" w14:paraId="5DFB739B" w14:textId="77777777" w:rsidTr="00CD1EBF">
              <w:trPr>
                <w:trHeight w:val="400"/>
              </w:trPr>
              <w:tc>
                <w:tcPr>
                  <w:tcW w:w="9847" w:type="dxa"/>
                  <w:shd w:val="clear" w:color="auto" w:fill="auto"/>
                </w:tcPr>
                <w:p w14:paraId="69CFA50B" w14:textId="77777777" w:rsidR="001B4F3B" w:rsidRPr="00CD1EBF" w:rsidRDefault="005E0961" w:rsidP="00CD1EBF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Education Qualification</w:t>
                  </w:r>
                </w:p>
              </w:tc>
            </w:tr>
          </w:tbl>
          <w:p w14:paraId="128EEEA2" w14:textId="77777777" w:rsidR="002436EF" w:rsidRPr="00FA7BD5" w:rsidRDefault="002436EF" w:rsidP="009542F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EDD" w:rsidRPr="00FA7BD5" w14:paraId="30258855" w14:textId="77777777" w:rsidTr="006A12FF">
        <w:trPr>
          <w:trHeight w:val="2212"/>
        </w:trPr>
        <w:tc>
          <w:tcPr>
            <w:tcW w:w="10309" w:type="dxa"/>
            <w:gridSpan w:val="3"/>
          </w:tcPr>
          <w:p w14:paraId="1EA73749" w14:textId="77777777" w:rsidR="00254EF4" w:rsidRPr="00FA7BD5" w:rsidRDefault="00254EF4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994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948"/>
            </w:tblGrid>
            <w:tr w:rsidR="00CA4EDD" w:rsidRPr="00FA7BD5" w14:paraId="043C3EAA" w14:textId="77777777" w:rsidTr="006A12FF">
              <w:trPr>
                <w:trHeight w:val="223"/>
              </w:trPr>
              <w:tc>
                <w:tcPr>
                  <w:tcW w:w="9948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1000A811" w14:textId="77777777" w:rsidR="00CA4EDD" w:rsidRPr="00FA7BD5" w:rsidRDefault="005E0961" w:rsidP="002D44B0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Training</w:t>
                  </w:r>
                </w:p>
              </w:tc>
            </w:tr>
            <w:tr w:rsidR="00CA4EDD" w:rsidRPr="00FA7BD5" w14:paraId="385B91D7" w14:textId="77777777" w:rsidTr="006A12FF">
              <w:trPr>
                <w:trHeight w:val="869"/>
              </w:trPr>
              <w:tc>
                <w:tcPr>
                  <w:tcW w:w="9948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163CB2DD" w14:textId="77777777" w:rsidR="005E0961" w:rsidRPr="005E0961" w:rsidRDefault="005E0961" w:rsidP="005E0961">
                  <w:pPr>
                    <w:widowControl w:val="0"/>
                    <w:tabs>
                      <w:tab w:val="left" w:pos="720"/>
                      <w:tab w:val="left" w:pos="108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ind w:left="1080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14:paraId="31A6771E" w14:textId="77777777" w:rsidR="007A019C" w:rsidRDefault="005E0961" w:rsidP="005E0961">
                  <w:pPr>
                    <w:widowControl w:val="0"/>
                    <w:numPr>
                      <w:ilvl w:val="0"/>
                      <w:numId w:val="19"/>
                    </w:numPr>
                    <w:tabs>
                      <w:tab w:val="left" w:pos="720"/>
                      <w:tab w:val="left" w:pos="108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5666A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Times New Roman" w:hAnsi="Times New Roman"/>
                    </w:rPr>
                    <w:t xml:space="preserve">  PUNJAB NATIONAL BANK (MAY-JUNE’14)</w:t>
                  </w:r>
                </w:p>
                <w:p w14:paraId="5A348187" w14:textId="77777777" w:rsidR="007A019C" w:rsidRPr="00921483" w:rsidRDefault="007A019C" w:rsidP="007A019C">
                  <w:pPr>
                    <w:widowControl w:val="0"/>
                    <w:tabs>
                      <w:tab w:val="left" w:pos="720"/>
                      <w:tab w:val="left" w:pos="1080"/>
                    </w:tabs>
                    <w:autoSpaceDE w:val="0"/>
                    <w:autoSpaceDN w:val="0"/>
                    <w:adjustRightInd w:val="0"/>
                    <w:spacing w:before="0" w:after="0" w:line="240" w:lineRule="auto"/>
                    <w:ind w:left="360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14:paraId="2B5A0AC3" w14:textId="77777777" w:rsidR="00CA4EDD" w:rsidRPr="00FA7BD5" w:rsidRDefault="00CA4EDD" w:rsidP="002F1BD4">
                  <w:pPr>
                    <w:pStyle w:val="ListParagraph"/>
                    <w:spacing w:before="80" w:after="0" w:line="240" w:lineRule="auto"/>
                    <w:jc w:val="highKashida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2BF6A505" w14:textId="77777777" w:rsidR="00EF0418" w:rsidRPr="00FA7BD5" w:rsidRDefault="00EF0418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303B1" w:rsidRPr="00FA7BD5" w14:paraId="57097F29" w14:textId="77777777" w:rsidTr="006A12FF">
        <w:trPr>
          <w:trHeight w:val="2657"/>
        </w:trPr>
        <w:tc>
          <w:tcPr>
            <w:tcW w:w="10309" w:type="dxa"/>
            <w:gridSpan w:val="3"/>
          </w:tcPr>
          <w:p w14:paraId="2AEC04B7" w14:textId="77777777" w:rsidR="009337DC" w:rsidRPr="00FA7BD5" w:rsidRDefault="009337DC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0" w:type="auto"/>
              <w:tblInd w:w="16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ayout w:type="fixed"/>
              <w:tblLook w:val="04C0" w:firstRow="0" w:lastRow="1" w:firstColumn="1" w:lastColumn="0" w:noHBand="0" w:noVBand="1"/>
            </w:tblPr>
            <w:tblGrid>
              <w:gridCol w:w="9845"/>
            </w:tblGrid>
            <w:tr w:rsidR="003303B1" w:rsidRPr="00FA7BD5" w14:paraId="5D767A98" w14:textId="77777777" w:rsidTr="006A12FF">
              <w:trPr>
                <w:trHeight w:val="187"/>
              </w:trPr>
              <w:tc>
                <w:tcPr>
                  <w:tcW w:w="984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14:paraId="3B7DA02C" w14:textId="77777777" w:rsidR="003303B1" w:rsidRPr="00FA7BD5" w:rsidRDefault="005E0961" w:rsidP="00504C88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3303B1" w:rsidRPr="00FA7BD5" w14:paraId="6B2EDAA0" w14:textId="77777777" w:rsidTr="006A12FF">
              <w:trPr>
                <w:trHeight w:val="1083"/>
              </w:trPr>
              <w:tc>
                <w:tcPr>
                  <w:tcW w:w="984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14:paraId="254A056B" w14:textId="77777777" w:rsidR="00C828A4" w:rsidRDefault="00C828A4" w:rsidP="00C962DA">
                  <w:pPr>
                    <w:pStyle w:val="ListParagraph"/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</w:rPr>
                  </w:pPr>
                </w:p>
                <w:p w14:paraId="07E87493" w14:textId="1B6D1788" w:rsidR="0069218D" w:rsidRPr="0001594C" w:rsidRDefault="005E0961" w:rsidP="0001594C">
                  <w:pPr>
                    <w:pStyle w:val="ListParagraph"/>
                    <w:numPr>
                      <w:ilvl w:val="0"/>
                      <w:numId w:val="16"/>
                    </w:numPr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666A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Worked</w:t>
                  </w:r>
                  <w:r>
                    <w:rPr>
                      <w:rFonts w:ascii="Times New Roman" w:eastAsia="Times New Roman" w:hAnsi="Times New Roman"/>
                    </w:rPr>
                    <w:t xml:space="preserve"> 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with</w:t>
                  </w:r>
                  <w:r>
                    <w:rPr>
                      <w:rFonts w:ascii="Times New Roman" w:eastAsia="Times New Roman" w:hAnsi="Times New Roman"/>
                    </w:rPr>
                    <w:t xml:space="preserve"> JANALAKSHMI FINANCIAL SERVICES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(NBFC-MFI) From </w:t>
                  </w:r>
                  <w:r w:rsidR="0069218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Dec’14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-May’15</w:t>
                  </w:r>
                  <w:r w:rsidR="0069218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in Jalandhar (Punjab).</w:t>
                  </w:r>
                  <w:r w:rsidR="00E7289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9D140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(</w:t>
                  </w:r>
                  <w:r w:rsidR="00E7289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College placement</w:t>
                  </w:r>
                  <w:r w:rsidR="009D140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)</w:t>
                  </w:r>
                  <w:r w:rsidR="00E93F6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as </w:t>
                  </w:r>
                  <w:r w:rsidR="00F344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an AREA HEAD.</w:t>
                  </w:r>
                </w:p>
                <w:p w14:paraId="7BCCE458" w14:textId="7D34440E" w:rsidR="00F40BC7" w:rsidRDefault="00F40BC7" w:rsidP="005E0961">
                  <w:pPr>
                    <w:pStyle w:val="ListParagraph"/>
                    <w:numPr>
                      <w:ilvl w:val="0"/>
                      <w:numId w:val="16"/>
                    </w:numPr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Work</w:t>
                  </w:r>
                  <w:r w:rsidR="00A26B3C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ed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as </w:t>
                  </w:r>
                  <w:r w:rsidR="0001594C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Admission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Co</w:t>
                  </w:r>
                  <w:r w:rsidR="006348B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rdina</w:t>
                  </w:r>
                  <w:r w:rsidR="003F0AB4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tor</w:t>
                  </w:r>
                  <w:r w:rsidR="00510878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in G. D. </w:t>
                  </w:r>
                  <w:proofErr w:type="spellStart"/>
                  <w:r w:rsidR="00510878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Goenka</w:t>
                  </w:r>
                  <w:proofErr w:type="spellEnd"/>
                  <w:r w:rsidR="00510878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3C78E6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Public School, Agra</w:t>
                  </w:r>
                  <w:r w:rsidR="00E72A2B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from June’1</w:t>
                  </w:r>
                  <w:r w:rsidR="006348B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6</w:t>
                  </w:r>
                  <w:r w:rsidR="002907A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 w:rsidR="000C743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45767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March’19</w:t>
                  </w:r>
                  <w:r w:rsidR="00973CAC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</w:t>
                  </w:r>
                </w:p>
                <w:p w14:paraId="4B0AA64C" w14:textId="5D566C41" w:rsidR="0045767E" w:rsidRPr="005666AB" w:rsidRDefault="0045767E" w:rsidP="005E0961">
                  <w:pPr>
                    <w:pStyle w:val="ListParagraph"/>
                    <w:numPr>
                      <w:ilvl w:val="0"/>
                      <w:numId w:val="16"/>
                    </w:numPr>
                    <w:spacing w:before="0" w:after="0" w:line="240" w:lineRule="auto"/>
                    <w:jc w:val="left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Working as</w:t>
                  </w:r>
                  <w:r w:rsidR="00A26B3C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Senior </w:t>
                  </w:r>
                  <w:r w:rsidR="006348B5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Coordinator</w:t>
                  </w:r>
                  <w:r w:rsidR="00F80F3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, Admission and </w:t>
                  </w:r>
                  <w:r w:rsidR="002005E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Marketing </w:t>
                  </w:r>
                  <w:r w:rsidR="00E020B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In-charge </w:t>
                  </w:r>
                  <w:r w:rsidR="00C847F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in </w:t>
                  </w:r>
                  <w:proofErr w:type="spellStart"/>
                  <w:r w:rsidR="00C847F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Baluni</w:t>
                  </w:r>
                  <w:proofErr w:type="spellEnd"/>
                  <w:r w:rsidR="00C847F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F80F3E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Public School</w:t>
                  </w:r>
                  <w:r w:rsidR="00107AB7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  <w:r w:rsidR="00C847F9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from </w:t>
                  </w:r>
                  <w:r w:rsidR="002005ED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April’19 till now.</w:t>
                  </w:r>
                </w:p>
                <w:p w14:paraId="7E6105F7" w14:textId="77777777" w:rsidR="00625EED" w:rsidRPr="00FA7BD5" w:rsidRDefault="00625EED" w:rsidP="005E0961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240" w:lineRule="auto"/>
                    <w:ind w:left="810"/>
                    <w:jc w:val="left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F861CBD" w14:textId="77777777" w:rsidR="003303B1" w:rsidRPr="00FA7BD5" w:rsidRDefault="003303B1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4EDD" w:rsidRPr="00FA7BD5" w14:paraId="5FF1D8D3" w14:textId="77777777" w:rsidTr="006A12FF">
        <w:trPr>
          <w:trHeight w:val="641"/>
        </w:trPr>
        <w:tc>
          <w:tcPr>
            <w:tcW w:w="10309" w:type="dxa"/>
            <w:gridSpan w:val="3"/>
          </w:tcPr>
          <w:p w14:paraId="22603584" w14:textId="77777777" w:rsidR="0050747F" w:rsidRPr="00FA7BD5" w:rsidRDefault="0050747F" w:rsidP="002D44B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1582C" w:rsidRPr="00FA7BD5" w14:paraId="210F79CE" w14:textId="77777777" w:rsidTr="006A12FF">
        <w:tblPrEx>
          <w:tblLook w:val="04C0" w:firstRow="0" w:lastRow="1" w:firstColumn="1" w:lastColumn="0" w:noHBand="0" w:noVBand="1"/>
        </w:tblPrEx>
        <w:trPr>
          <w:trHeight w:val="321"/>
        </w:trPr>
        <w:tc>
          <w:tcPr>
            <w:tcW w:w="10309" w:type="dxa"/>
            <w:gridSpan w:val="3"/>
            <w:shd w:val="clear" w:color="auto" w:fill="EAEDF4"/>
          </w:tcPr>
          <w:p w14:paraId="5C18089E" w14:textId="77777777" w:rsidR="00A1582C" w:rsidRPr="00FA7BD5" w:rsidRDefault="00856333" w:rsidP="009542F9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7BD5">
              <w:rPr>
                <w:rFonts w:ascii="Times New Roman" w:hAnsi="Times New Roman"/>
                <w:b/>
                <w:bCs/>
                <w:sz w:val="24"/>
                <w:szCs w:val="24"/>
              </w:rPr>
              <w:t>Personal Details</w:t>
            </w:r>
          </w:p>
        </w:tc>
      </w:tr>
      <w:tr w:rsidR="00A1582C" w:rsidRPr="00FA7BD5" w14:paraId="0EAA5E92" w14:textId="77777777" w:rsidTr="006A12FF">
        <w:tblPrEx>
          <w:tblLook w:val="04C0" w:firstRow="0" w:lastRow="1" w:firstColumn="1" w:lastColumn="0" w:noHBand="0" w:noVBand="1"/>
        </w:tblPrEx>
        <w:trPr>
          <w:trHeight w:val="1938"/>
        </w:trPr>
        <w:tc>
          <w:tcPr>
            <w:tcW w:w="10309" w:type="dxa"/>
            <w:gridSpan w:val="3"/>
          </w:tcPr>
          <w:p w14:paraId="69C09698" w14:textId="77777777" w:rsidR="00856333" w:rsidRPr="00FA7BD5" w:rsidRDefault="00856333" w:rsidP="00856333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D5">
              <w:rPr>
                <w:rFonts w:ascii="Times New Roman" w:hAnsi="Times New Roman"/>
                <w:sz w:val="24"/>
                <w:szCs w:val="24"/>
              </w:rPr>
              <w:t>Fathers Name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B447E3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BD5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7862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669B">
              <w:rPr>
                <w:rFonts w:ascii="Times New Roman" w:hAnsi="Times New Roman"/>
                <w:sz w:val="24"/>
                <w:szCs w:val="24"/>
              </w:rPr>
              <w:t>Mr.</w:t>
            </w:r>
            <w:r w:rsidR="006A12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A12FF">
              <w:rPr>
                <w:rFonts w:ascii="Times New Roman" w:hAnsi="Times New Roman"/>
                <w:sz w:val="24"/>
                <w:szCs w:val="24"/>
              </w:rPr>
              <w:t>Rajendra</w:t>
            </w:r>
            <w:proofErr w:type="spellEnd"/>
            <w:r w:rsidR="006A12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A12FF">
              <w:rPr>
                <w:rFonts w:ascii="Times New Roman" w:hAnsi="Times New Roman"/>
                <w:sz w:val="24"/>
                <w:szCs w:val="24"/>
              </w:rPr>
              <w:t>Handa</w:t>
            </w:r>
            <w:proofErr w:type="spellEnd"/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C5E3F5B" w14:textId="77777777" w:rsidR="00016750" w:rsidRPr="00FA7BD5" w:rsidRDefault="00856333" w:rsidP="005D77EB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D5">
              <w:rPr>
                <w:rFonts w:ascii="Times New Roman" w:hAnsi="Times New Roman"/>
                <w:sz w:val="24"/>
                <w:szCs w:val="24"/>
              </w:rPr>
              <w:t xml:space="preserve">Gender          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447E3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BD5">
              <w:rPr>
                <w:rFonts w:ascii="Times New Roman" w:hAnsi="Times New Roman"/>
                <w:sz w:val="24"/>
                <w:szCs w:val="24"/>
              </w:rPr>
              <w:t xml:space="preserve"> : 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62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5EED">
              <w:rPr>
                <w:rFonts w:ascii="Times New Roman" w:hAnsi="Times New Roman"/>
                <w:sz w:val="24"/>
                <w:szCs w:val="24"/>
              </w:rPr>
              <w:t>Fem</w:t>
            </w:r>
            <w:r w:rsidR="00016750">
              <w:rPr>
                <w:rFonts w:ascii="Times New Roman" w:hAnsi="Times New Roman"/>
                <w:sz w:val="24"/>
                <w:szCs w:val="24"/>
              </w:rPr>
              <w:t>ale</w:t>
            </w:r>
          </w:p>
          <w:p w14:paraId="66B13C61" w14:textId="77777777" w:rsidR="005D77EB" w:rsidRPr="00FA7BD5" w:rsidRDefault="00534188" w:rsidP="005D77EB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D5">
              <w:rPr>
                <w:rFonts w:ascii="Times New Roman" w:hAnsi="Times New Roman"/>
                <w:sz w:val="24"/>
                <w:szCs w:val="24"/>
              </w:rPr>
              <w:t>Marital Status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BD5">
              <w:rPr>
                <w:rFonts w:ascii="Times New Roman" w:hAnsi="Times New Roman"/>
                <w:sz w:val="24"/>
                <w:szCs w:val="24"/>
              </w:rPr>
              <w:t xml:space="preserve">          :</w:t>
            </w:r>
            <w:r w:rsidR="00D3306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45669B">
              <w:rPr>
                <w:rFonts w:ascii="Times New Roman" w:hAnsi="Times New Roman"/>
                <w:sz w:val="24"/>
                <w:szCs w:val="24"/>
              </w:rPr>
              <w:t>M</w:t>
            </w:r>
            <w:r w:rsidR="00D33062">
              <w:rPr>
                <w:rFonts w:ascii="Times New Roman" w:hAnsi="Times New Roman"/>
                <w:sz w:val="24"/>
                <w:szCs w:val="24"/>
              </w:rPr>
              <w:t>arried</w:t>
            </w:r>
          </w:p>
          <w:p w14:paraId="38664987" w14:textId="77777777" w:rsidR="00534188" w:rsidRPr="00FA7BD5" w:rsidRDefault="00856333" w:rsidP="00DB6B2A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D5">
              <w:rPr>
                <w:rFonts w:ascii="Times New Roman" w:hAnsi="Times New Roman"/>
                <w:sz w:val="24"/>
                <w:szCs w:val="24"/>
              </w:rPr>
              <w:t xml:space="preserve">Languages Known </w:t>
            </w:r>
            <w:r w:rsidR="005D567F" w:rsidRPr="00FA7BD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B447E3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7BD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7D73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62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6750">
              <w:rPr>
                <w:rFonts w:ascii="Times New Roman" w:hAnsi="Times New Roman"/>
                <w:sz w:val="24"/>
                <w:szCs w:val="24"/>
              </w:rPr>
              <w:t>English, Hindi</w:t>
            </w:r>
            <w:r w:rsidR="00DD0BCE">
              <w:rPr>
                <w:rFonts w:ascii="Times New Roman" w:hAnsi="Times New Roman"/>
                <w:sz w:val="24"/>
                <w:szCs w:val="24"/>
              </w:rPr>
              <w:t>, Punjabi.</w:t>
            </w:r>
          </w:p>
          <w:p w14:paraId="471F9649" w14:textId="77777777" w:rsidR="002A7296" w:rsidRDefault="00534188" w:rsidP="00DB6B2A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A7BD5">
              <w:rPr>
                <w:rFonts w:ascii="Times New Roman" w:hAnsi="Times New Roman"/>
                <w:sz w:val="24"/>
                <w:szCs w:val="24"/>
              </w:rPr>
              <w:t xml:space="preserve">Nationality               </w:t>
            </w:r>
            <w:r w:rsidR="00194780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A7296" w:rsidRPr="00FA7BD5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94780" w:rsidRPr="00FA7B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62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6750">
              <w:rPr>
                <w:rFonts w:ascii="Times New Roman" w:hAnsi="Times New Roman"/>
                <w:sz w:val="24"/>
                <w:szCs w:val="24"/>
              </w:rPr>
              <w:t>Indian</w:t>
            </w:r>
          </w:p>
          <w:p w14:paraId="21D54AFC" w14:textId="77777777" w:rsidR="006A12FF" w:rsidRPr="00FA7BD5" w:rsidRDefault="006A12FF" w:rsidP="00DB6B2A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FAC348" w14:textId="77777777" w:rsidR="00534188" w:rsidRPr="00FA7BD5" w:rsidRDefault="00534188" w:rsidP="009F3B39">
      <w:pPr>
        <w:jc w:val="left"/>
        <w:rPr>
          <w:rFonts w:ascii="Times New Roman" w:hAnsi="Times New Roman"/>
          <w:b/>
          <w:sz w:val="24"/>
          <w:szCs w:val="24"/>
        </w:rPr>
      </w:pPr>
      <w:r w:rsidRPr="00FA7BD5">
        <w:rPr>
          <w:rFonts w:ascii="Times New Roman" w:hAnsi="Times New Roman"/>
          <w:b/>
          <w:sz w:val="24"/>
          <w:szCs w:val="24"/>
        </w:rPr>
        <w:t>Declaration:</w:t>
      </w:r>
    </w:p>
    <w:p w14:paraId="07227C7F" w14:textId="77777777" w:rsidR="00534188" w:rsidRPr="00FA7BD5" w:rsidRDefault="00DE668A" w:rsidP="00534188">
      <w:pPr>
        <w:pBdr>
          <w:bottom w:val="single" w:sz="12" w:space="0" w:color="auto"/>
        </w:pBd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534188" w:rsidRPr="00FA7BD5">
        <w:rPr>
          <w:rFonts w:ascii="Times New Roman" w:eastAsia="Times New Roman" w:hAnsi="Times New Roman"/>
          <w:sz w:val="24"/>
          <w:szCs w:val="24"/>
        </w:rPr>
        <w:t>I hereby declare that the abov</w:t>
      </w:r>
      <w:r w:rsidR="005509E8">
        <w:rPr>
          <w:rFonts w:ascii="Times New Roman" w:eastAsia="Times New Roman" w:hAnsi="Times New Roman"/>
          <w:sz w:val="24"/>
          <w:szCs w:val="24"/>
        </w:rPr>
        <w:t xml:space="preserve">e given information are true </w:t>
      </w:r>
      <w:r w:rsidR="00534188" w:rsidRPr="00FA7BD5">
        <w:rPr>
          <w:rFonts w:ascii="Times New Roman" w:eastAsia="Times New Roman" w:hAnsi="Times New Roman"/>
          <w:sz w:val="24"/>
          <w:szCs w:val="24"/>
        </w:rPr>
        <w:t>to the best of my knowledge.</w:t>
      </w:r>
    </w:p>
    <w:p w14:paraId="510ED7B9" w14:textId="77777777" w:rsidR="008F56FC" w:rsidRDefault="008F56FC" w:rsidP="008F56FC">
      <w:pPr>
        <w:rPr>
          <w:rFonts w:ascii="Times New Roman" w:eastAsia="Times New Roman" w:hAnsi="Times New Roman"/>
          <w:b/>
          <w:sz w:val="24"/>
          <w:szCs w:val="24"/>
        </w:rPr>
      </w:pPr>
    </w:p>
    <w:p w14:paraId="4176A7E7" w14:textId="08D74462" w:rsidR="008F56FC" w:rsidRDefault="004666C8" w:rsidP="008F56FC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Date: </w:t>
      </w:r>
      <w:r w:rsidR="002907A5">
        <w:rPr>
          <w:rFonts w:ascii="Times New Roman" w:eastAsia="Times New Roman" w:hAnsi="Times New Roman"/>
          <w:b/>
          <w:sz w:val="24"/>
          <w:szCs w:val="24"/>
        </w:rPr>
        <w:t>2</w:t>
      </w:r>
      <w:r w:rsidR="00CD7FAF">
        <w:rPr>
          <w:rFonts w:ascii="Times New Roman" w:eastAsia="Times New Roman" w:hAnsi="Times New Roman"/>
          <w:b/>
          <w:sz w:val="24"/>
          <w:szCs w:val="24"/>
        </w:rPr>
        <w:t>3</w:t>
      </w:r>
      <w:r>
        <w:rPr>
          <w:rFonts w:ascii="Times New Roman" w:eastAsia="Times New Roman" w:hAnsi="Times New Roman"/>
          <w:b/>
          <w:sz w:val="24"/>
          <w:szCs w:val="24"/>
        </w:rPr>
        <w:t>-</w:t>
      </w:r>
      <w:r w:rsidR="00B64524">
        <w:rPr>
          <w:rFonts w:ascii="Times New Roman" w:eastAsia="Times New Roman" w:hAnsi="Times New Roman"/>
          <w:b/>
          <w:sz w:val="24"/>
          <w:szCs w:val="24"/>
        </w:rPr>
        <w:t>0</w:t>
      </w:r>
      <w:r w:rsidR="002907A5">
        <w:rPr>
          <w:rFonts w:ascii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eastAsia="Times New Roman" w:hAnsi="Times New Roman"/>
          <w:b/>
          <w:sz w:val="24"/>
          <w:szCs w:val="24"/>
        </w:rPr>
        <w:t>-</w:t>
      </w:r>
      <w:r w:rsidR="00CD7FAF">
        <w:rPr>
          <w:rFonts w:ascii="Times New Roman" w:eastAsia="Times New Roman" w:hAnsi="Times New Roman"/>
          <w:b/>
          <w:sz w:val="24"/>
          <w:szCs w:val="24"/>
        </w:rPr>
        <w:t>202</w:t>
      </w:r>
      <w:r w:rsidR="00B64524">
        <w:rPr>
          <w:rFonts w:ascii="Times New Roman" w:eastAsia="Times New Roman" w:hAnsi="Times New Roman"/>
          <w:b/>
          <w:sz w:val="24"/>
          <w:szCs w:val="24"/>
        </w:rPr>
        <w:t>2</w:t>
      </w:r>
      <w:r w:rsidR="008F56FC"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 </w:t>
      </w:r>
    </w:p>
    <w:p w14:paraId="00141EA4" w14:textId="77777777" w:rsidR="008F56FC" w:rsidRPr="00087D11" w:rsidRDefault="008F56FC" w:rsidP="008F56FC">
      <w:pPr>
        <w:ind w:left="7740" w:hanging="77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Place: </w:t>
      </w:r>
      <w:r w:rsidR="005E0961">
        <w:rPr>
          <w:rFonts w:ascii="Times New Roman" w:eastAsia="Times New Roman" w:hAnsi="Times New Roman"/>
          <w:sz w:val="24"/>
          <w:szCs w:val="24"/>
        </w:rPr>
        <w:t>Agra</w:t>
      </w:r>
      <w:r w:rsidRPr="00FA7BD5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(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Mehak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Handa</w:t>
      </w:r>
      <w:proofErr w:type="spellEnd"/>
      <w:r w:rsidRPr="005E113F">
        <w:rPr>
          <w:rFonts w:ascii="Times New Roman" w:eastAsia="Times New Roman" w:hAnsi="Times New Roman"/>
          <w:b/>
          <w:sz w:val="24"/>
          <w:szCs w:val="24"/>
        </w:rPr>
        <w:t>)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                                    </w:t>
      </w:r>
      <w:r w:rsidRPr="00FA7BD5">
        <w:rPr>
          <w:rFonts w:ascii="Times New Roman" w:eastAsia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  </w:t>
      </w:r>
    </w:p>
    <w:sectPr w:rsidR="008F56FC" w:rsidRPr="00087D11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Schoolbook">
    <w:altName w:val="Tahoma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7C07216"/>
    <w:lvl w:ilvl="0">
      <w:numFmt w:val="bullet"/>
      <w:lvlText w:val="*"/>
      <w:lvlJc w:val="left"/>
    </w:lvl>
  </w:abstractNum>
  <w:abstractNum w:abstractNumId="1" w15:restartNumberingAfterBreak="0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276CB"/>
    <w:multiLevelType w:val="hybridMultilevel"/>
    <w:tmpl w:val="47D6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12A0C"/>
    <w:multiLevelType w:val="hybridMultilevel"/>
    <w:tmpl w:val="AEE661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C4FA1"/>
    <w:multiLevelType w:val="hybridMultilevel"/>
    <w:tmpl w:val="C772F27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A99"/>
    <w:multiLevelType w:val="hybridMultilevel"/>
    <w:tmpl w:val="40544E6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6"/>
  </w:num>
  <w:num w:numId="5">
    <w:abstractNumId w:val="14"/>
  </w:num>
  <w:num w:numId="6">
    <w:abstractNumId w:val="17"/>
  </w:num>
  <w:num w:numId="7">
    <w:abstractNumId w:val="13"/>
  </w:num>
  <w:num w:numId="8">
    <w:abstractNumId w:val="8"/>
  </w:num>
  <w:num w:numId="9">
    <w:abstractNumId w:val="16"/>
  </w:num>
  <w:num w:numId="10">
    <w:abstractNumId w:val="9"/>
  </w:num>
  <w:num w:numId="11">
    <w:abstractNumId w:val="5"/>
  </w:num>
  <w:num w:numId="12">
    <w:abstractNumId w:val="2"/>
  </w:num>
  <w:num w:numId="13">
    <w:abstractNumId w:val="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5"/>
  </w:num>
  <w:num w:numId="16">
    <w:abstractNumId w:val="10"/>
  </w:num>
  <w:num w:numId="17">
    <w:abstractNumId w:val="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36"/>
    <w:rsid w:val="0001594C"/>
    <w:rsid w:val="00016750"/>
    <w:rsid w:val="00045A5D"/>
    <w:rsid w:val="00055FB3"/>
    <w:rsid w:val="00061A4C"/>
    <w:rsid w:val="00062AD3"/>
    <w:rsid w:val="000671C5"/>
    <w:rsid w:val="00083491"/>
    <w:rsid w:val="00087D11"/>
    <w:rsid w:val="000C7433"/>
    <w:rsid w:val="000D32A9"/>
    <w:rsid w:val="00107AB7"/>
    <w:rsid w:val="00111F4C"/>
    <w:rsid w:val="001211DC"/>
    <w:rsid w:val="001243A6"/>
    <w:rsid w:val="00130370"/>
    <w:rsid w:val="0015451A"/>
    <w:rsid w:val="0017241B"/>
    <w:rsid w:val="001918C6"/>
    <w:rsid w:val="0019325E"/>
    <w:rsid w:val="00194780"/>
    <w:rsid w:val="001B14D8"/>
    <w:rsid w:val="001B4F3B"/>
    <w:rsid w:val="001F0096"/>
    <w:rsid w:val="001F1997"/>
    <w:rsid w:val="001F4EE2"/>
    <w:rsid w:val="002005ED"/>
    <w:rsid w:val="002018BB"/>
    <w:rsid w:val="00203CC8"/>
    <w:rsid w:val="00207074"/>
    <w:rsid w:val="00215B45"/>
    <w:rsid w:val="002436EF"/>
    <w:rsid w:val="00254EF4"/>
    <w:rsid w:val="002636E4"/>
    <w:rsid w:val="002773D5"/>
    <w:rsid w:val="002826D6"/>
    <w:rsid w:val="002907A5"/>
    <w:rsid w:val="002972FD"/>
    <w:rsid w:val="002A3E83"/>
    <w:rsid w:val="002A7296"/>
    <w:rsid w:val="002B17F4"/>
    <w:rsid w:val="002C046D"/>
    <w:rsid w:val="002D44B0"/>
    <w:rsid w:val="002F1BD4"/>
    <w:rsid w:val="002F520B"/>
    <w:rsid w:val="002F6413"/>
    <w:rsid w:val="002F6D60"/>
    <w:rsid w:val="00300B06"/>
    <w:rsid w:val="00315076"/>
    <w:rsid w:val="003303B1"/>
    <w:rsid w:val="00337C4A"/>
    <w:rsid w:val="00353177"/>
    <w:rsid w:val="00365885"/>
    <w:rsid w:val="00365EA9"/>
    <w:rsid w:val="00381BFF"/>
    <w:rsid w:val="003A63F8"/>
    <w:rsid w:val="003C43B2"/>
    <w:rsid w:val="003C78E6"/>
    <w:rsid w:val="003D46BE"/>
    <w:rsid w:val="003F03BB"/>
    <w:rsid w:val="003F0AB4"/>
    <w:rsid w:val="00420605"/>
    <w:rsid w:val="00421693"/>
    <w:rsid w:val="004218D5"/>
    <w:rsid w:val="0042649D"/>
    <w:rsid w:val="004459B7"/>
    <w:rsid w:val="0045669B"/>
    <w:rsid w:val="0045767E"/>
    <w:rsid w:val="00461B78"/>
    <w:rsid w:val="00461C34"/>
    <w:rsid w:val="004666C8"/>
    <w:rsid w:val="00470926"/>
    <w:rsid w:val="00483E68"/>
    <w:rsid w:val="0048474A"/>
    <w:rsid w:val="004A072A"/>
    <w:rsid w:val="004A6458"/>
    <w:rsid w:val="004B42BD"/>
    <w:rsid w:val="004C3467"/>
    <w:rsid w:val="004C7F2B"/>
    <w:rsid w:val="004D7011"/>
    <w:rsid w:val="004D75B8"/>
    <w:rsid w:val="004E7F78"/>
    <w:rsid w:val="004F48B8"/>
    <w:rsid w:val="00504C88"/>
    <w:rsid w:val="0050747F"/>
    <w:rsid w:val="00510878"/>
    <w:rsid w:val="0051244B"/>
    <w:rsid w:val="0051712A"/>
    <w:rsid w:val="00524105"/>
    <w:rsid w:val="00532D43"/>
    <w:rsid w:val="00534188"/>
    <w:rsid w:val="005509E8"/>
    <w:rsid w:val="005564D0"/>
    <w:rsid w:val="00562696"/>
    <w:rsid w:val="005729B2"/>
    <w:rsid w:val="00590011"/>
    <w:rsid w:val="005C42AD"/>
    <w:rsid w:val="005D38AB"/>
    <w:rsid w:val="005D567F"/>
    <w:rsid w:val="005D77EB"/>
    <w:rsid w:val="005E0961"/>
    <w:rsid w:val="005E113F"/>
    <w:rsid w:val="005E3377"/>
    <w:rsid w:val="006068F3"/>
    <w:rsid w:val="00606CB9"/>
    <w:rsid w:val="00620C94"/>
    <w:rsid w:val="00625EED"/>
    <w:rsid w:val="006348B5"/>
    <w:rsid w:val="00634A46"/>
    <w:rsid w:val="00641208"/>
    <w:rsid w:val="0064592D"/>
    <w:rsid w:val="0065799F"/>
    <w:rsid w:val="0066117B"/>
    <w:rsid w:val="0066471D"/>
    <w:rsid w:val="00671068"/>
    <w:rsid w:val="0069218D"/>
    <w:rsid w:val="00694E29"/>
    <w:rsid w:val="006A12FF"/>
    <w:rsid w:val="006C778F"/>
    <w:rsid w:val="006E0640"/>
    <w:rsid w:val="006E1D89"/>
    <w:rsid w:val="006E5165"/>
    <w:rsid w:val="006F7B4E"/>
    <w:rsid w:val="00700900"/>
    <w:rsid w:val="00706ABF"/>
    <w:rsid w:val="00711BEE"/>
    <w:rsid w:val="00760321"/>
    <w:rsid w:val="007860AC"/>
    <w:rsid w:val="007862CE"/>
    <w:rsid w:val="00791776"/>
    <w:rsid w:val="00792DA5"/>
    <w:rsid w:val="00793726"/>
    <w:rsid w:val="00794468"/>
    <w:rsid w:val="007A019C"/>
    <w:rsid w:val="007B4876"/>
    <w:rsid w:val="007B4C0C"/>
    <w:rsid w:val="007C35B5"/>
    <w:rsid w:val="007D73E8"/>
    <w:rsid w:val="007E70AC"/>
    <w:rsid w:val="007F6385"/>
    <w:rsid w:val="007F6ECA"/>
    <w:rsid w:val="0080396C"/>
    <w:rsid w:val="00827957"/>
    <w:rsid w:val="008312AB"/>
    <w:rsid w:val="00845A32"/>
    <w:rsid w:val="00854F81"/>
    <w:rsid w:val="00856333"/>
    <w:rsid w:val="00856E63"/>
    <w:rsid w:val="00864960"/>
    <w:rsid w:val="00890572"/>
    <w:rsid w:val="00896403"/>
    <w:rsid w:val="008B4CFA"/>
    <w:rsid w:val="008B6AD6"/>
    <w:rsid w:val="008D653C"/>
    <w:rsid w:val="008E5650"/>
    <w:rsid w:val="008F56FC"/>
    <w:rsid w:val="00914EC1"/>
    <w:rsid w:val="00917F15"/>
    <w:rsid w:val="00921483"/>
    <w:rsid w:val="00926167"/>
    <w:rsid w:val="009337DC"/>
    <w:rsid w:val="0094673F"/>
    <w:rsid w:val="00946E46"/>
    <w:rsid w:val="00946EC0"/>
    <w:rsid w:val="009528E9"/>
    <w:rsid w:val="009542F9"/>
    <w:rsid w:val="00973CAC"/>
    <w:rsid w:val="00985EA2"/>
    <w:rsid w:val="00987F00"/>
    <w:rsid w:val="00995ED1"/>
    <w:rsid w:val="009A76C8"/>
    <w:rsid w:val="009B4436"/>
    <w:rsid w:val="009B59A7"/>
    <w:rsid w:val="009C5E9B"/>
    <w:rsid w:val="009C7FCD"/>
    <w:rsid w:val="009D140D"/>
    <w:rsid w:val="009F0D22"/>
    <w:rsid w:val="009F14EA"/>
    <w:rsid w:val="009F2958"/>
    <w:rsid w:val="009F3B39"/>
    <w:rsid w:val="009F51D9"/>
    <w:rsid w:val="009F79C8"/>
    <w:rsid w:val="00A13DA2"/>
    <w:rsid w:val="00A1582C"/>
    <w:rsid w:val="00A212FC"/>
    <w:rsid w:val="00A26B3C"/>
    <w:rsid w:val="00A34C4E"/>
    <w:rsid w:val="00A5400C"/>
    <w:rsid w:val="00A73EFB"/>
    <w:rsid w:val="00A97B24"/>
    <w:rsid w:val="00AA3148"/>
    <w:rsid w:val="00AD0F31"/>
    <w:rsid w:val="00AD5420"/>
    <w:rsid w:val="00AD5CCA"/>
    <w:rsid w:val="00B34E7A"/>
    <w:rsid w:val="00B447E3"/>
    <w:rsid w:val="00B508D4"/>
    <w:rsid w:val="00B60B11"/>
    <w:rsid w:val="00B64524"/>
    <w:rsid w:val="00BB17F5"/>
    <w:rsid w:val="00BB1E68"/>
    <w:rsid w:val="00BC43FD"/>
    <w:rsid w:val="00BE76CE"/>
    <w:rsid w:val="00BF0E24"/>
    <w:rsid w:val="00BF6970"/>
    <w:rsid w:val="00C142E9"/>
    <w:rsid w:val="00C47969"/>
    <w:rsid w:val="00C55FEE"/>
    <w:rsid w:val="00C828A4"/>
    <w:rsid w:val="00C847F9"/>
    <w:rsid w:val="00C962DA"/>
    <w:rsid w:val="00CA4EDD"/>
    <w:rsid w:val="00CB6DD0"/>
    <w:rsid w:val="00CB7391"/>
    <w:rsid w:val="00CD1EBF"/>
    <w:rsid w:val="00CD7FAF"/>
    <w:rsid w:val="00D03EF6"/>
    <w:rsid w:val="00D24B4E"/>
    <w:rsid w:val="00D31CB6"/>
    <w:rsid w:val="00D33062"/>
    <w:rsid w:val="00D418B3"/>
    <w:rsid w:val="00D51AE4"/>
    <w:rsid w:val="00D55E94"/>
    <w:rsid w:val="00D9069B"/>
    <w:rsid w:val="00DA58A6"/>
    <w:rsid w:val="00DA7AE3"/>
    <w:rsid w:val="00DB5A85"/>
    <w:rsid w:val="00DB6B2A"/>
    <w:rsid w:val="00DD0BCE"/>
    <w:rsid w:val="00DE2EAE"/>
    <w:rsid w:val="00DE668A"/>
    <w:rsid w:val="00DF5826"/>
    <w:rsid w:val="00E020BF"/>
    <w:rsid w:val="00E13E3C"/>
    <w:rsid w:val="00E16E39"/>
    <w:rsid w:val="00E17280"/>
    <w:rsid w:val="00E7289F"/>
    <w:rsid w:val="00E72A2B"/>
    <w:rsid w:val="00E84825"/>
    <w:rsid w:val="00E93F64"/>
    <w:rsid w:val="00E93F7B"/>
    <w:rsid w:val="00EC37F9"/>
    <w:rsid w:val="00EC47D4"/>
    <w:rsid w:val="00EC52AE"/>
    <w:rsid w:val="00EC5E82"/>
    <w:rsid w:val="00ED023E"/>
    <w:rsid w:val="00EF0418"/>
    <w:rsid w:val="00F07C60"/>
    <w:rsid w:val="00F210C2"/>
    <w:rsid w:val="00F305F4"/>
    <w:rsid w:val="00F30657"/>
    <w:rsid w:val="00F3442F"/>
    <w:rsid w:val="00F40BC7"/>
    <w:rsid w:val="00F6053C"/>
    <w:rsid w:val="00F6496C"/>
    <w:rsid w:val="00F6705C"/>
    <w:rsid w:val="00F74C54"/>
    <w:rsid w:val="00F80F3E"/>
    <w:rsid w:val="00F81618"/>
    <w:rsid w:val="00F86E5D"/>
    <w:rsid w:val="00F90FEF"/>
    <w:rsid w:val="00FA121F"/>
    <w:rsid w:val="00FA7B5B"/>
    <w:rsid w:val="00FA7BD5"/>
    <w:rsid w:val="00FB1BFE"/>
    <w:rsid w:val="00F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82DA"/>
  <w15:chartTrackingRefBased/>
  <w15:docId w15:val="{582DBE08-8A91-2347-B05A-7C3C0DAC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MS PMincho" w:hAnsi="Century Schoolbook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  <w:lang w:val="x-none"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  <w:lang w:val="x-none" w:eastAsia="x-none"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  <w:lang w:val="x-none" w:eastAsia="x-none"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  <w:lang w:val="x-none" w:eastAsia="x-none"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9F2958"/>
    <w:pPr>
      <w:spacing w:after="0"/>
      <w:jc w:val="left"/>
      <w:outlineLvl w:val="6"/>
    </w:pPr>
    <w:rPr>
      <w:b/>
      <w:smallCaps/>
      <w:color w:val="7598D9"/>
      <w:spacing w:val="10"/>
      <w:lang w:val="x-none" w:eastAsia="x-none"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9F2958"/>
    <w:pPr>
      <w:spacing w:after="0"/>
      <w:jc w:val="left"/>
      <w:outlineLvl w:val="7"/>
    </w:pPr>
    <w:rPr>
      <w:b/>
      <w:i/>
      <w:smallCaps/>
      <w:color w:val="3667C3"/>
      <w:lang w:val="x-none" w:eastAsia="x-none"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9F2958"/>
    <w:pPr>
      <w:spacing w:after="0"/>
      <w:jc w:val="left"/>
      <w:outlineLvl w:val="8"/>
    </w:pPr>
    <w:rPr>
      <w:b/>
      <w:i/>
      <w:smallCaps/>
      <w:color w:val="244482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  <w:lang w:val="x-none" w:eastAsia="x-none" w:bidi="ar-SA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  <w:lang w:val="x-none" w:eastAsia="x-none" w:bidi="ar-SA"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  <w:lang w:val="x-none" w:eastAsia="x-none" w:bidi="ar-SA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Palatino Linotype" w:eastAsia="Verdana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Palatino Linotype" w:eastAsia="Verdana" w:hAnsi="Palatino Linotyp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Palatino Linotype" w:eastAsia="Verdana" w:hAnsi="Palatino Linotype" w:cs="Times New Roman"/>
        <w:b/>
        <w:bCs/>
      </w:rPr>
    </w:tblStylePr>
    <w:tblStylePr w:type="lastCol">
      <w:rPr>
        <w:rFonts w:ascii="Palatino Linotype" w:eastAsia="Verdana" w:hAnsi="Palatino Linotyp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Achievement">
    <w:name w:val="Achievement"/>
    <w:basedOn w:val="Normal"/>
    <w:next w:val="Title"/>
    <w:rsid w:val="002F1BD4"/>
    <w:pPr>
      <w:numPr>
        <w:numId w:val="15"/>
      </w:numPr>
      <w:spacing w:before="0" w:after="60" w:line="220" w:lineRule="atLeast"/>
    </w:pPr>
    <w:rPr>
      <w:rFonts w:ascii="Arial" w:eastAsia="Times New Roman" w:hAnsi="Arial"/>
      <w:spacing w:val="-5"/>
      <w:lang w:bidi="ar-SA"/>
    </w:rPr>
  </w:style>
  <w:style w:type="paragraph" w:styleId="NormalWeb">
    <w:name w:val="Normal (Web)"/>
    <w:basedOn w:val="Normal"/>
    <w:uiPriority w:val="99"/>
    <w:unhideWhenUsed/>
    <w:rsid w:val="00300B0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IN" w:eastAsia="en-IN" w:bidi="ar-SA"/>
    </w:rPr>
  </w:style>
  <w:style w:type="character" w:customStyle="1" w:styleId="apple-converted-space">
    <w:name w:val="apple-converted-space"/>
    <w:rsid w:val="00CD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7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Documents%20and%20Settings\arjun\Application%20Data\Microsoft\Templates\30000607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30000607.dotx</Template>
  <TotalTime>7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Arjun Balachandran</dc:creator>
  <cp:keywords>cv</cp:keywords>
  <cp:lastModifiedBy>mahek.handa@gmail.com</cp:lastModifiedBy>
  <cp:revision>9</cp:revision>
  <dcterms:created xsi:type="dcterms:W3CDTF">2022-01-10T13:55:00Z</dcterms:created>
  <dcterms:modified xsi:type="dcterms:W3CDTF">2022-02-24T14:06:00Z</dcterms:modified>
  <cp:category>Job Search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