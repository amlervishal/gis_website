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65B9" w14:textId="5BFE6FBC" w:rsidR="00AA6C01" w:rsidRDefault="00071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D70375" wp14:editId="5198D3E1">
            <wp:simplePos x="0" y="0"/>
            <wp:positionH relativeFrom="margin">
              <wp:posOffset>272561</wp:posOffset>
            </wp:positionH>
            <wp:positionV relativeFrom="margin">
              <wp:posOffset>-430433</wp:posOffset>
            </wp:positionV>
            <wp:extent cx="712177" cy="86205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77" cy="8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1B8C45" w14:textId="4AE11320" w:rsidR="00AA6C01" w:rsidRDefault="00AA6C01"/>
    <w:p w14:paraId="37A78738" w14:textId="1177BB8F" w:rsidR="00AA6C01" w:rsidRDefault="00AA6C01"/>
    <w:tbl>
      <w:tblPr>
        <w:tblStyle w:val="TableGrid"/>
        <w:tblW w:w="4998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AA6C01" w:rsidRPr="00AA6C01" w14:paraId="04C9C5D6" w14:textId="77777777" w:rsidTr="00A37C1F">
        <w:trPr>
          <w:trHeight w:hRule="exact" w:val="1322"/>
        </w:trPr>
        <w:tc>
          <w:tcPr>
            <w:tcW w:w="9357" w:type="dxa"/>
          </w:tcPr>
          <w:p w14:paraId="3D287B63" w14:textId="2C5B3FD6" w:rsidR="00692703" w:rsidRPr="00A37C1F" w:rsidRDefault="00EC49B1" w:rsidP="00AA6C01">
            <w:pPr>
              <w:pStyle w:val="Title"/>
              <w:tabs>
                <w:tab w:val="left" w:pos="1770"/>
                <w:tab w:val="left" w:pos="2220"/>
                <w:tab w:val="center" w:pos="4572"/>
              </w:tabs>
              <w:jc w:val="lef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afreen khan</w:t>
            </w:r>
          </w:p>
          <w:p w14:paraId="551259DC" w14:textId="57084A57" w:rsidR="00692703" w:rsidRPr="00CB0D0F" w:rsidRDefault="00EC49B1" w:rsidP="00AA6C01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B0D0F">
              <w:rPr>
                <w:rFonts w:ascii="Times New Roman" w:hAnsi="Times New Roman" w:cs="Times New Roman"/>
                <w:color w:val="000000" w:themeColor="text1"/>
                <w:sz w:val="24"/>
              </w:rPr>
              <w:t>8384843950</w:t>
            </w:r>
          </w:p>
          <w:p w14:paraId="3C0E1F0B" w14:textId="233C90F7" w:rsidR="00692703" w:rsidRPr="00AA6C01" w:rsidRDefault="00000000" w:rsidP="00946488">
            <w:pPr>
              <w:pStyle w:val="ContactInfoEmphasis"/>
              <w:contextualSpacing w:val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EC49B1" w:rsidRPr="00CB0D0F">
                <w:rPr>
                  <w:rStyle w:val="Hyperlink"/>
                  <w:sz w:val="24"/>
                </w:rPr>
                <w:t>naziyakhan748@gmail.com</w:t>
              </w:r>
            </w:hyperlink>
            <w:r w:rsidR="00E36D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AA6C01" w:rsidRPr="00AA6C01" w14:paraId="53C11086" w14:textId="77777777" w:rsidTr="00A37C1F">
        <w:trPr>
          <w:trHeight w:val="919"/>
        </w:trPr>
        <w:tc>
          <w:tcPr>
            <w:tcW w:w="9357" w:type="dxa"/>
          </w:tcPr>
          <w:p w14:paraId="1DAC03C4" w14:textId="1A742123" w:rsidR="00B90FDF" w:rsidRPr="00AA6C01" w:rsidRDefault="00B90FDF" w:rsidP="00A37C1F">
            <w:pPr>
              <w:contextualSpacing w:val="0"/>
              <w:jc w:val="both"/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28"/>
                <w:szCs w:val="32"/>
              </w:rPr>
            </w:pPr>
            <w:r w:rsidRPr="00AA6C01"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28"/>
                <w:szCs w:val="32"/>
              </w:rPr>
              <w:t>CAREER OBJECTIVE</w:t>
            </w:r>
          </w:p>
          <w:p w14:paraId="4BB7583E" w14:textId="2C0A93C6" w:rsidR="001755A8" w:rsidRPr="00AA6C01" w:rsidRDefault="00946488" w:rsidP="00946488">
            <w:pPr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CB0D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To get an opportunity that allows me to show my technical skills and the best of my potential for the </w:t>
            </w:r>
            <w:r w:rsidR="00CB0D0F" w:rsidRPr="00CB0D0F">
              <w:rPr>
                <w:rFonts w:ascii="Times New Roman" w:hAnsi="Times New Roman" w:cs="Times New Roman"/>
                <w:color w:val="000000" w:themeColor="text1"/>
                <w:sz w:val="24"/>
              </w:rPr>
              <w:t>organization’s</w:t>
            </w:r>
            <w:r w:rsidRPr="00CB0D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growth.</w:t>
            </w:r>
          </w:p>
        </w:tc>
      </w:tr>
    </w:tbl>
    <w:p w14:paraId="28979537" w14:textId="486BDAA4" w:rsidR="00DA59AA" w:rsidRPr="00AA6C01" w:rsidRDefault="00000000" w:rsidP="0097790C">
      <w:pPr>
        <w:pStyle w:val="Heading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alias w:val="Education:"/>
          <w:tag w:val="Education:"/>
          <w:id w:val="-1908763273"/>
          <w:placeholder>
            <w:docPart w:val="5010C0B9470248BE901A3DB4AA57D73E"/>
          </w:placeholder>
          <w:temporary/>
          <w:showingPlcHdr/>
          <w15:appearance w15:val="hidden"/>
        </w:sdtPr>
        <w:sdtContent>
          <w:r w:rsidR="00DA59AA" w:rsidRPr="00AA6C01">
            <w:rPr>
              <w:rFonts w:ascii="Times New Roman" w:hAnsi="Times New Roman" w:cs="Times New Roman"/>
              <w:color w:val="000000" w:themeColor="text1"/>
            </w:rPr>
            <w:t>Education</w:t>
          </w:r>
        </w:sdtContent>
      </w:sdt>
    </w:p>
    <w:tbl>
      <w:tblPr>
        <w:tblStyle w:val="TableGridLight"/>
        <w:tblW w:w="4983" w:type="pct"/>
        <w:tblLook w:val="04A0" w:firstRow="1" w:lastRow="0" w:firstColumn="1" w:lastColumn="0" w:noHBand="0" w:noVBand="1"/>
        <w:tblDescription w:val="Education layout table"/>
      </w:tblPr>
      <w:tblGrid>
        <w:gridCol w:w="2328"/>
        <w:gridCol w:w="2330"/>
        <w:gridCol w:w="2330"/>
        <w:gridCol w:w="2330"/>
      </w:tblGrid>
      <w:tr w:rsidR="00AA6C01" w:rsidRPr="00AA6C01" w14:paraId="3422C265" w14:textId="77777777" w:rsidTr="00FB3A92">
        <w:trPr>
          <w:trHeight w:val="510"/>
        </w:trPr>
        <w:tc>
          <w:tcPr>
            <w:tcW w:w="2328" w:type="dxa"/>
          </w:tcPr>
          <w:p w14:paraId="60FC4AC2" w14:textId="2C516C95" w:rsidR="00104E90" w:rsidRPr="00AA6C01" w:rsidRDefault="00104E90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 w:rsidRPr="00AA6C01">
              <w:rPr>
                <w:rFonts w:ascii="Times New Roman" w:hAnsi="Times New Roman" w:cs="Times New Roman"/>
                <w:color w:val="000000" w:themeColor="text1"/>
              </w:rPr>
              <w:t>DEGREE</w:t>
            </w:r>
          </w:p>
        </w:tc>
        <w:tc>
          <w:tcPr>
            <w:tcW w:w="2330" w:type="dxa"/>
          </w:tcPr>
          <w:p w14:paraId="16049193" w14:textId="21BA1F67" w:rsidR="00104E90" w:rsidRPr="00AA6C01" w:rsidRDefault="00104E90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 w:rsidRPr="00AA6C01">
              <w:rPr>
                <w:rFonts w:ascii="Times New Roman" w:hAnsi="Times New Roman" w:cs="Times New Roman"/>
                <w:color w:val="000000" w:themeColor="text1"/>
              </w:rPr>
              <w:t>INSTITUTION</w:t>
            </w:r>
          </w:p>
        </w:tc>
        <w:tc>
          <w:tcPr>
            <w:tcW w:w="2330" w:type="dxa"/>
          </w:tcPr>
          <w:p w14:paraId="6A790EBF" w14:textId="00D42964" w:rsidR="00104E90" w:rsidRPr="00AA6C01" w:rsidRDefault="00104E90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 w:rsidRPr="00AA6C01">
              <w:rPr>
                <w:rFonts w:ascii="Times New Roman" w:hAnsi="Times New Roman" w:cs="Times New Roman"/>
                <w:color w:val="000000" w:themeColor="text1"/>
              </w:rPr>
              <w:t>PERCENTAGE/ CGPA</w:t>
            </w:r>
          </w:p>
        </w:tc>
        <w:tc>
          <w:tcPr>
            <w:tcW w:w="2330" w:type="dxa"/>
          </w:tcPr>
          <w:p w14:paraId="4F6A17E0" w14:textId="671EDCD7" w:rsidR="00104E90" w:rsidRPr="00AA6C01" w:rsidRDefault="00104E90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 w:rsidRPr="00AA6C01">
              <w:rPr>
                <w:rFonts w:ascii="Times New Roman" w:hAnsi="Times New Roman" w:cs="Times New Roman"/>
                <w:color w:val="000000" w:themeColor="text1"/>
              </w:rPr>
              <w:t>YEAR OF PASSING</w:t>
            </w:r>
          </w:p>
        </w:tc>
      </w:tr>
      <w:tr w:rsidR="00AA6C01" w:rsidRPr="00AA6C01" w14:paraId="70C33607" w14:textId="77777777" w:rsidTr="00FB3A92">
        <w:trPr>
          <w:trHeight w:val="789"/>
        </w:trPr>
        <w:tc>
          <w:tcPr>
            <w:tcW w:w="2328" w:type="dxa"/>
          </w:tcPr>
          <w:p w14:paraId="5AB94121" w14:textId="77777777" w:rsidR="00104E90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 school</w:t>
            </w:r>
          </w:p>
          <w:p w14:paraId="5646AF38" w14:textId="74183127" w:rsidR="00EC49B1" w:rsidRPr="00AA6C01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(cbse)</w:t>
            </w:r>
          </w:p>
        </w:tc>
        <w:tc>
          <w:tcPr>
            <w:tcW w:w="2330" w:type="dxa"/>
          </w:tcPr>
          <w:p w14:paraId="757E1ABF" w14:textId="1C612AC4" w:rsidR="00104E90" w:rsidRPr="00AA6C01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shri guru ram rai public school</w:t>
            </w:r>
          </w:p>
        </w:tc>
        <w:tc>
          <w:tcPr>
            <w:tcW w:w="2330" w:type="dxa"/>
          </w:tcPr>
          <w:p w14:paraId="0FBA24FD" w14:textId="434F7262" w:rsidR="00104E90" w:rsidRPr="00AA6C01" w:rsidRDefault="004A3089" w:rsidP="004A3089">
            <w:pPr>
              <w:pStyle w:val="Heading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6.4 cgpa</w:t>
            </w:r>
          </w:p>
        </w:tc>
        <w:tc>
          <w:tcPr>
            <w:tcW w:w="2330" w:type="dxa"/>
          </w:tcPr>
          <w:p w14:paraId="4F89B3CA" w14:textId="2BFADBE2" w:rsidR="00104E90" w:rsidRPr="00AA6C01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</w:tr>
      <w:tr w:rsidR="00AA6C01" w:rsidRPr="00AA6C01" w14:paraId="3E975BA4" w14:textId="77777777" w:rsidTr="008539DD">
        <w:trPr>
          <w:trHeight w:val="931"/>
        </w:trPr>
        <w:tc>
          <w:tcPr>
            <w:tcW w:w="2328" w:type="dxa"/>
          </w:tcPr>
          <w:p w14:paraId="5B6B962B" w14:textId="77777777" w:rsidR="00104E90" w:rsidRDefault="006539E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INTERMEDIATE </w:t>
            </w:r>
          </w:p>
          <w:p w14:paraId="18249911" w14:textId="1ED21BF6" w:rsidR="006539E1" w:rsidRPr="00AA6C01" w:rsidRDefault="006539E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EC49B1">
              <w:rPr>
                <w:rFonts w:ascii="Times New Roman" w:hAnsi="Times New Roman" w:cs="Times New Roman"/>
                <w:color w:val="000000" w:themeColor="text1"/>
              </w:rPr>
              <w:t>cbse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330" w:type="dxa"/>
          </w:tcPr>
          <w:p w14:paraId="61C3B10F" w14:textId="2435FA89" w:rsidR="00104E90" w:rsidRPr="00AA6C01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shri guru ram rai public school</w:t>
            </w:r>
          </w:p>
        </w:tc>
        <w:tc>
          <w:tcPr>
            <w:tcW w:w="2330" w:type="dxa"/>
          </w:tcPr>
          <w:p w14:paraId="2458742E" w14:textId="6B061EBA" w:rsidR="00104E90" w:rsidRPr="00AA6C01" w:rsidRDefault="004A3089" w:rsidP="004A3089">
            <w:pPr>
              <w:pStyle w:val="Heading3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60.4%</w:t>
            </w:r>
          </w:p>
        </w:tc>
        <w:tc>
          <w:tcPr>
            <w:tcW w:w="2330" w:type="dxa"/>
          </w:tcPr>
          <w:p w14:paraId="05663F4F" w14:textId="0B9A3302" w:rsidR="00104E90" w:rsidRPr="00AA6C01" w:rsidRDefault="006539E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FB3A92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AA6C01" w:rsidRPr="00AA6C01" w14:paraId="66CE1681" w14:textId="77777777" w:rsidTr="00FB3A92">
        <w:trPr>
          <w:trHeight w:val="794"/>
        </w:trPr>
        <w:tc>
          <w:tcPr>
            <w:tcW w:w="2328" w:type="dxa"/>
          </w:tcPr>
          <w:p w14:paraId="3F749CCA" w14:textId="71480AD6" w:rsidR="006539E1" w:rsidRPr="008539DD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 w:rsidRPr="008539DD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8539DD" w:rsidRPr="008539DD">
              <w:rPr>
                <w:rFonts w:ascii="Times New Roman" w:hAnsi="Times New Roman" w:cs="Times New Roman"/>
                <w:caps w:val="0"/>
                <w:color w:val="000000" w:themeColor="text1"/>
              </w:rPr>
              <w:t>.</w:t>
            </w:r>
            <w:r w:rsidR="008539DD">
              <w:rPr>
                <w:rFonts w:ascii="Times New Roman" w:hAnsi="Times New Roman" w:cs="Times New Roman"/>
                <w:caps w:val="0"/>
                <w:color w:val="000000" w:themeColor="text1"/>
              </w:rPr>
              <w:t>Sc.</w:t>
            </w:r>
          </w:p>
          <w:p w14:paraId="547E538B" w14:textId="42DB9C78" w:rsidR="00EC49B1" w:rsidRPr="00AA6C01" w:rsidRDefault="00EC49B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(graduate</w:t>
            </w:r>
            <w:r w:rsidR="00FB3A9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330" w:type="dxa"/>
          </w:tcPr>
          <w:p w14:paraId="4553F2BF" w14:textId="77777777" w:rsidR="00104E90" w:rsidRDefault="00FB3A92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d.b.s. (p.g.)</w:t>
            </w:r>
          </w:p>
          <w:p w14:paraId="795DA4E4" w14:textId="737DFBB6" w:rsidR="00FB3A92" w:rsidRPr="00AA6C01" w:rsidRDefault="00FB3A92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college</w:t>
            </w:r>
          </w:p>
        </w:tc>
        <w:tc>
          <w:tcPr>
            <w:tcW w:w="2330" w:type="dxa"/>
          </w:tcPr>
          <w:p w14:paraId="3D018D4D" w14:textId="4C88C87D" w:rsidR="00104E90" w:rsidRPr="00AA6C01" w:rsidRDefault="004A3089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50.3%</w:t>
            </w:r>
          </w:p>
        </w:tc>
        <w:tc>
          <w:tcPr>
            <w:tcW w:w="2330" w:type="dxa"/>
          </w:tcPr>
          <w:p w14:paraId="1DE13079" w14:textId="29D70075" w:rsidR="00FB3A92" w:rsidRDefault="006539E1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8539DD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14:paraId="7767DE75" w14:textId="29A5BB64" w:rsidR="00FB3A92" w:rsidRPr="00AA6C01" w:rsidRDefault="00FB3A92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B3A92" w:rsidRPr="00AA6C01" w14:paraId="0BF01834" w14:textId="77777777" w:rsidTr="00FB3A92">
        <w:trPr>
          <w:trHeight w:val="794"/>
        </w:trPr>
        <w:tc>
          <w:tcPr>
            <w:tcW w:w="2328" w:type="dxa"/>
          </w:tcPr>
          <w:p w14:paraId="6E52C0B2" w14:textId="77777777" w:rsidR="008539DD" w:rsidRDefault="008539DD" w:rsidP="00B90FDF">
            <w:pPr>
              <w:pStyle w:val="Heading3"/>
              <w:rPr>
                <w:rFonts w:ascii="Times New Roman" w:hAnsi="Times New Roman" w:cs="Times New Roman"/>
                <w:cap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aps w:val="0"/>
                <w:color w:val="000000" w:themeColor="text1"/>
              </w:rPr>
              <w:t>M.Sc.</w:t>
            </w:r>
          </w:p>
          <w:p w14:paraId="52F7FF2D" w14:textId="648A1BD0" w:rsidR="008539DD" w:rsidRPr="008539DD" w:rsidRDefault="008539DD" w:rsidP="00B90FDF">
            <w:pPr>
              <w:pStyle w:val="Heading3"/>
              <w:rPr>
                <w:rFonts w:ascii="Times New Roman" w:hAnsi="Times New Roman" w:cs="Times New Roman"/>
                <w:cap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aps w:val="0"/>
                <w:color w:val="000000" w:themeColor="text1"/>
              </w:rPr>
              <w:t>(MATHEMATICS)</w:t>
            </w:r>
          </w:p>
        </w:tc>
        <w:tc>
          <w:tcPr>
            <w:tcW w:w="2330" w:type="dxa"/>
          </w:tcPr>
          <w:p w14:paraId="0F053CEA" w14:textId="2C179B56" w:rsidR="00FB3A92" w:rsidRDefault="008539DD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Uttaranchal University</w:t>
            </w:r>
          </w:p>
        </w:tc>
        <w:tc>
          <w:tcPr>
            <w:tcW w:w="2330" w:type="dxa"/>
          </w:tcPr>
          <w:p w14:paraId="56FE8F22" w14:textId="7A4DC048" w:rsidR="00FB3A92" w:rsidRDefault="004A3089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9.9 cgpa</w:t>
            </w:r>
          </w:p>
        </w:tc>
        <w:tc>
          <w:tcPr>
            <w:tcW w:w="2330" w:type="dxa"/>
          </w:tcPr>
          <w:p w14:paraId="7EC5F90B" w14:textId="40E66DB2" w:rsidR="00FB3A92" w:rsidRDefault="008539DD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2020</w:t>
            </w:r>
          </w:p>
        </w:tc>
      </w:tr>
      <w:tr w:rsidR="00FB3A92" w:rsidRPr="00AA6C01" w14:paraId="7CF7D75B" w14:textId="77777777" w:rsidTr="00FB3A92">
        <w:trPr>
          <w:trHeight w:val="794"/>
        </w:trPr>
        <w:tc>
          <w:tcPr>
            <w:tcW w:w="2328" w:type="dxa"/>
          </w:tcPr>
          <w:p w14:paraId="64EEFA54" w14:textId="42C4E984" w:rsidR="00FB3A92" w:rsidRDefault="008539DD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aps w:val="0"/>
                <w:color w:val="000000" w:themeColor="text1"/>
              </w:rPr>
              <w:t>B.Ed.</w:t>
            </w:r>
          </w:p>
        </w:tc>
        <w:tc>
          <w:tcPr>
            <w:tcW w:w="2330" w:type="dxa"/>
          </w:tcPr>
          <w:p w14:paraId="3F065CF4" w14:textId="674C425B" w:rsidR="00FB3A92" w:rsidRDefault="008539DD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HNB GARHWAL UNIVERSITY</w:t>
            </w:r>
          </w:p>
        </w:tc>
        <w:tc>
          <w:tcPr>
            <w:tcW w:w="2330" w:type="dxa"/>
          </w:tcPr>
          <w:p w14:paraId="7228E0D1" w14:textId="16051AD8" w:rsidR="00FB3A92" w:rsidRDefault="004A3089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7.45 cgpa</w:t>
            </w:r>
          </w:p>
        </w:tc>
        <w:tc>
          <w:tcPr>
            <w:tcW w:w="2330" w:type="dxa"/>
          </w:tcPr>
          <w:p w14:paraId="2545AC83" w14:textId="22F1FEF1" w:rsidR="00FB3A92" w:rsidRDefault="008539DD" w:rsidP="00B90FDF">
            <w:pPr>
              <w:pStyle w:val="Heading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2022</w:t>
            </w:r>
          </w:p>
        </w:tc>
      </w:tr>
    </w:tbl>
    <w:p w14:paraId="6F236590" w14:textId="11C5AC7D" w:rsidR="00486277" w:rsidRPr="00AA6C01" w:rsidRDefault="00FB3A92" w:rsidP="00205579">
      <w:pPr>
        <w:pStyle w:val="Heading1"/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 experience</w:t>
      </w:r>
    </w:p>
    <w:tbl>
      <w:tblPr>
        <w:tblStyle w:val="TableGrid"/>
        <w:tblW w:w="3254" w:type="pct"/>
        <w:tblLook w:val="04A0" w:firstRow="1" w:lastRow="0" w:firstColumn="1" w:lastColumn="0" w:noHBand="0" w:noVBand="1"/>
        <w:tblDescription w:val="Skills layout table"/>
      </w:tblPr>
      <w:tblGrid>
        <w:gridCol w:w="6091"/>
      </w:tblGrid>
      <w:tr w:rsidR="00AA6C01" w:rsidRPr="00AA6C01" w14:paraId="7E9EAF68" w14:textId="77777777" w:rsidTr="00104E90">
        <w:trPr>
          <w:trHeight w:val="1110"/>
        </w:trPr>
        <w:tc>
          <w:tcPr>
            <w:tcW w:w="6091" w:type="dxa"/>
          </w:tcPr>
          <w:p w14:paraId="47DD139D" w14:textId="7E9E6213" w:rsidR="006539E1" w:rsidRPr="00FB3A92" w:rsidRDefault="006539E1" w:rsidP="00205579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67B5EC35" w14:textId="77777777" w:rsidR="00FB3A92" w:rsidRPr="00FB3A92" w:rsidRDefault="00FB3A92" w:rsidP="00205579">
            <w:pPr>
              <w:pStyle w:val="ListBullet"/>
              <w:rPr>
                <w:sz w:val="24"/>
              </w:rPr>
            </w:pPr>
            <w:r w:rsidRPr="00FB3A92">
              <w:rPr>
                <w:sz w:val="24"/>
              </w:rPr>
              <w:t>7 months working with PNB MetLife from August 2017 to February 2018 as an Assistant Relationship Manager (Banc assurance).</w:t>
            </w:r>
          </w:p>
          <w:p w14:paraId="16A65CA6" w14:textId="5CE384FE" w:rsidR="00FB3A92" w:rsidRDefault="00FB3A92" w:rsidP="00205579">
            <w:pPr>
              <w:pStyle w:val="ListBullet"/>
              <w:rPr>
                <w:sz w:val="24"/>
              </w:rPr>
            </w:pPr>
            <w:r w:rsidRPr="00FB3A92">
              <w:rPr>
                <w:sz w:val="24"/>
              </w:rPr>
              <w:t>8 months working with HDFC LIFE from March 2018 to October 2018 as a Relationship Manager (Direct Sales LOYALTY).</w:t>
            </w:r>
          </w:p>
          <w:p w14:paraId="1F71EAC7" w14:textId="1DC86683" w:rsidR="004A3089" w:rsidRDefault="004A3089" w:rsidP="00205579">
            <w:pPr>
              <w:pStyle w:val="ListBullet"/>
              <w:rPr>
                <w:sz w:val="24"/>
              </w:rPr>
            </w:pPr>
            <w:r>
              <w:rPr>
                <w:sz w:val="24"/>
              </w:rPr>
              <w:t>16 weeks of internship at Govt Girls Inter College Lakhibagh Dehradun.</w:t>
            </w:r>
          </w:p>
          <w:p w14:paraId="65C09714" w14:textId="77777777" w:rsidR="00205579" w:rsidRPr="000714CA" w:rsidRDefault="00205579" w:rsidP="000714CA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  <w:p w14:paraId="667F0EE4" w14:textId="77777777" w:rsidR="00FB3A92" w:rsidRDefault="00FB3A92" w:rsidP="0020557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2F5AFEC0" w14:textId="77777777" w:rsidR="00CB0D0F" w:rsidRDefault="00CB0D0F" w:rsidP="0020557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3AB90DA" w14:textId="77777777" w:rsidR="00CB0D0F" w:rsidRDefault="00CB0D0F" w:rsidP="0020557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560B1ED" w14:textId="6511C26C" w:rsidR="00CB0D0F" w:rsidRDefault="000714CA" w:rsidP="00205579">
            <w:pPr>
              <w:pStyle w:val="Heading1"/>
              <w:spacing w:after="0"/>
              <w:outlineLvl w:val="0"/>
            </w:pPr>
            <w:r>
              <w:lastRenderedPageBreak/>
              <w:t>Achievement</w:t>
            </w:r>
          </w:p>
          <w:p w14:paraId="755C8338" w14:textId="77777777" w:rsidR="000714CA" w:rsidRDefault="000714CA" w:rsidP="00205579">
            <w:pPr>
              <w:pStyle w:val="Heading1"/>
              <w:spacing w:after="0"/>
              <w:outlineLvl w:val="0"/>
            </w:pPr>
          </w:p>
          <w:p w14:paraId="685DF555" w14:textId="731FD098" w:rsidR="000714CA" w:rsidRPr="000714CA" w:rsidRDefault="000714CA" w:rsidP="000714CA">
            <w:pPr>
              <w:pStyle w:val="Heading1"/>
              <w:numPr>
                <w:ilvl w:val="0"/>
                <w:numId w:val="19"/>
              </w:numPr>
              <w:spacing w:after="0"/>
              <w:outlineLvl w:val="0"/>
            </w:pPr>
            <w:r>
              <w:rPr>
                <w:b w:val="0"/>
                <w:bCs/>
              </w:rPr>
              <w:t xml:space="preserve">Utet i &amp; ii </w:t>
            </w:r>
            <w:r>
              <w:rPr>
                <w:b w:val="0"/>
                <w:bCs/>
                <w:caps w:val="0"/>
              </w:rPr>
              <w:t>Qualified</w:t>
            </w:r>
          </w:p>
          <w:p w14:paraId="269259AC" w14:textId="5786D81A" w:rsidR="000714CA" w:rsidRDefault="000714CA" w:rsidP="000714CA">
            <w:pPr>
              <w:pStyle w:val="Heading1"/>
              <w:spacing w:after="0"/>
              <w:outlineLvl w:val="0"/>
              <w:rPr>
                <w:b w:val="0"/>
                <w:caps w:val="0"/>
              </w:rPr>
            </w:pPr>
          </w:p>
          <w:p w14:paraId="6B1D3542" w14:textId="5A9120AF" w:rsidR="000714CA" w:rsidRDefault="000714CA" w:rsidP="000714CA">
            <w:pPr>
              <w:pStyle w:val="Heading1"/>
              <w:spacing w:after="0"/>
              <w:outlineLvl w:val="0"/>
              <w:rPr>
                <w:b w:val="0"/>
                <w:caps w:val="0"/>
              </w:rPr>
            </w:pPr>
          </w:p>
          <w:p w14:paraId="0C9FAF39" w14:textId="77777777" w:rsidR="000714CA" w:rsidRDefault="000714CA" w:rsidP="000714CA">
            <w:pPr>
              <w:pStyle w:val="Heading1"/>
              <w:spacing w:after="0"/>
              <w:outlineLvl w:val="0"/>
            </w:pPr>
          </w:p>
          <w:p w14:paraId="31E76AAA" w14:textId="1D1DC068" w:rsidR="00CB0D0F" w:rsidRDefault="00CB0D0F" w:rsidP="00205579">
            <w:pPr>
              <w:pStyle w:val="Heading1"/>
              <w:spacing w:after="0"/>
              <w:outlineLvl w:val="0"/>
            </w:pPr>
            <w:r>
              <w:t>COMPUTER LITERACY</w:t>
            </w:r>
          </w:p>
          <w:p w14:paraId="3D98A830" w14:textId="155CA887" w:rsidR="00CB0D0F" w:rsidRPr="00CB0D0F" w:rsidRDefault="00CB0D0F" w:rsidP="00205579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sz w:val="24"/>
              </w:rPr>
              <w:t>Basic knowledge of computer</w:t>
            </w:r>
          </w:p>
          <w:p w14:paraId="1EB9EE6E" w14:textId="0F6D747D" w:rsidR="00CB0D0F" w:rsidRDefault="00CB0D0F" w:rsidP="00205579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</w:rPr>
              <w:t>Can comfortably work on MS Office. Word, Excel,</w:t>
            </w:r>
            <w:r w:rsidR="00AA0572">
              <w:rPr>
                <w:b/>
              </w:rPr>
              <w:t xml:space="preserve"> PowerPoint.</w:t>
            </w:r>
          </w:p>
          <w:p w14:paraId="7BF2A06B" w14:textId="77777777" w:rsidR="00CB0D0F" w:rsidRDefault="00CB0D0F" w:rsidP="00205579"/>
          <w:p w14:paraId="55A2461E" w14:textId="67E0B0B1" w:rsidR="00CB0D0F" w:rsidRPr="00FB3A92" w:rsidRDefault="00CB0D0F" w:rsidP="0020557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19949D8E" w14:textId="3D62775B" w:rsidR="006539E1" w:rsidRDefault="006539E1" w:rsidP="0062312F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PERSONAL SKILLS</w:t>
      </w:r>
    </w:p>
    <w:p w14:paraId="77FEF8EC" w14:textId="70EB7E49" w:rsidR="006539E1" w:rsidRPr="00FB3A92" w:rsidRDefault="006539E1" w:rsidP="006539E1">
      <w:pPr>
        <w:pStyle w:val="ListBullet"/>
        <w:rPr>
          <w:sz w:val="24"/>
        </w:rPr>
      </w:pPr>
      <w:r w:rsidRPr="00FB3A92">
        <w:rPr>
          <w:b/>
          <w:sz w:val="24"/>
        </w:rPr>
        <w:t xml:space="preserve">Self-motivated </w:t>
      </w:r>
    </w:p>
    <w:p w14:paraId="7EC71876" w14:textId="30AA6A1E" w:rsidR="006539E1" w:rsidRPr="00FB3A92" w:rsidRDefault="006539E1" w:rsidP="006539E1">
      <w:pPr>
        <w:pStyle w:val="ListBullet"/>
        <w:rPr>
          <w:b/>
          <w:sz w:val="24"/>
        </w:rPr>
      </w:pPr>
      <w:r w:rsidRPr="00FB3A92">
        <w:rPr>
          <w:b/>
          <w:sz w:val="24"/>
        </w:rPr>
        <w:t>Optimistic</w:t>
      </w:r>
    </w:p>
    <w:p w14:paraId="14B5D0C6" w14:textId="2F8AF112" w:rsidR="006539E1" w:rsidRPr="00FB3A92" w:rsidRDefault="006539E1" w:rsidP="006539E1">
      <w:pPr>
        <w:pStyle w:val="ListBullet"/>
        <w:rPr>
          <w:b/>
          <w:sz w:val="24"/>
        </w:rPr>
      </w:pPr>
      <w:r w:rsidRPr="00FB3A92">
        <w:rPr>
          <w:b/>
          <w:sz w:val="24"/>
        </w:rPr>
        <w:t xml:space="preserve">Problem Solving </w:t>
      </w:r>
    </w:p>
    <w:p w14:paraId="004EF9B0" w14:textId="173BBD39" w:rsidR="006539E1" w:rsidRPr="00FB3A92" w:rsidRDefault="006539E1" w:rsidP="006539E1">
      <w:pPr>
        <w:pStyle w:val="ListBullet"/>
        <w:rPr>
          <w:b/>
          <w:sz w:val="24"/>
        </w:rPr>
      </w:pPr>
      <w:r w:rsidRPr="00FB3A92">
        <w:rPr>
          <w:b/>
          <w:sz w:val="24"/>
        </w:rPr>
        <w:t xml:space="preserve">Curiosity </w:t>
      </w:r>
    </w:p>
    <w:p w14:paraId="05129B81" w14:textId="76E12632" w:rsidR="00AA6B70" w:rsidRPr="00FB3A92" w:rsidRDefault="006539E1" w:rsidP="00E36D62">
      <w:pPr>
        <w:pStyle w:val="ListBullet"/>
        <w:rPr>
          <w:sz w:val="24"/>
        </w:rPr>
      </w:pPr>
      <w:r w:rsidRPr="00FB3A92">
        <w:rPr>
          <w:b/>
          <w:sz w:val="24"/>
        </w:rPr>
        <w:t>Good leadership ability</w:t>
      </w:r>
    </w:p>
    <w:p w14:paraId="368330A5" w14:textId="61EDF3BE" w:rsidR="00E36D62" w:rsidRDefault="00E36D62" w:rsidP="00E36D6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649E3EF4" w14:textId="35A37F1C" w:rsidR="00104E90" w:rsidRDefault="00104E90" w:rsidP="00104E9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AA6C01">
        <w:rPr>
          <w:rFonts w:ascii="Times New Roman" w:hAnsi="Times New Roman" w:cs="Times New Roman"/>
          <w:color w:val="000000" w:themeColor="text1"/>
        </w:rPr>
        <w:t>PERSONAL DETAILS</w:t>
      </w:r>
    </w:p>
    <w:p w14:paraId="5C503587" w14:textId="77777777" w:rsidR="00FB3A92" w:rsidRPr="00AA6C01" w:rsidRDefault="00FB3A92" w:rsidP="00104E90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A5A1A38" w14:textId="10BBC2D5" w:rsidR="00104E90" w:rsidRPr="00EC49B1" w:rsidRDefault="00104E90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 xml:space="preserve">Hobbies 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</w:t>
      </w:r>
      <w:proofErr w:type="gramStart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Travelling &amp; Social Services </w:t>
      </w:r>
    </w:p>
    <w:p w14:paraId="1E2933E4" w14:textId="2B3C8CD1" w:rsidR="000F2B99" w:rsidRPr="00EC49B1" w:rsidRDefault="000F2B99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>Languages Knows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</w:t>
      </w:r>
      <w:proofErr w:type="gramStart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Pr="00EC49B1">
        <w:rPr>
          <w:rFonts w:ascii="Times New Roman" w:hAnsi="Times New Roman" w:cs="Times New Roman"/>
          <w:color w:val="000000" w:themeColor="text1"/>
          <w:sz w:val="24"/>
        </w:rPr>
        <w:t xml:space="preserve"> Hindi &amp; English</w:t>
      </w:r>
    </w:p>
    <w:p w14:paraId="08807523" w14:textId="1878BCC8" w:rsidR="006539E1" w:rsidRPr="00EC49B1" w:rsidRDefault="00104E90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>Date of Birth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</w:t>
      </w:r>
      <w:proofErr w:type="gramStart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EC49B1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03/</w:t>
      </w:r>
      <w:r w:rsidR="00EC49B1">
        <w:rPr>
          <w:rFonts w:ascii="Times New Roman" w:hAnsi="Times New Roman" w:cs="Times New Roman"/>
          <w:color w:val="000000" w:themeColor="text1"/>
          <w:sz w:val="24"/>
        </w:rPr>
        <w:t>10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>/19</w:t>
      </w:r>
      <w:r w:rsidR="00EC49B1">
        <w:rPr>
          <w:rFonts w:ascii="Times New Roman" w:hAnsi="Times New Roman" w:cs="Times New Roman"/>
          <w:color w:val="000000" w:themeColor="text1"/>
          <w:sz w:val="24"/>
        </w:rPr>
        <w:t>95</w:t>
      </w:r>
    </w:p>
    <w:p w14:paraId="7CFE048B" w14:textId="2CFC36AE" w:rsidR="00104E90" w:rsidRPr="00EC49B1" w:rsidRDefault="00104E90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>Mother’s Name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</w:t>
      </w:r>
      <w:proofErr w:type="gramStart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EC49B1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Mrs. ZEENAT</w:t>
      </w:r>
    </w:p>
    <w:p w14:paraId="13EC3A49" w14:textId="101A90C3" w:rsidR="00104E90" w:rsidRPr="00EC49B1" w:rsidRDefault="00104E90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>Father’s Name</w:t>
      </w:r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</w:t>
      </w:r>
      <w:proofErr w:type="gramStart"/>
      <w:r w:rsidR="006539E1" w:rsidRPr="00EC49B1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EC49B1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Pr="00EC49B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36D62" w:rsidRPr="00EC49B1">
        <w:rPr>
          <w:rFonts w:ascii="Times New Roman" w:hAnsi="Times New Roman" w:cs="Times New Roman"/>
          <w:color w:val="000000" w:themeColor="text1"/>
          <w:sz w:val="24"/>
        </w:rPr>
        <w:t>Mr. MOH</w:t>
      </w:r>
      <w:r w:rsidR="00CB0D0F">
        <w:rPr>
          <w:rFonts w:ascii="Times New Roman" w:hAnsi="Times New Roman" w:cs="Times New Roman"/>
          <w:color w:val="000000" w:themeColor="text1"/>
          <w:sz w:val="24"/>
        </w:rPr>
        <w:t>D</w:t>
      </w:r>
      <w:r w:rsidR="00E36D62" w:rsidRPr="00EC49B1">
        <w:rPr>
          <w:rFonts w:ascii="Times New Roman" w:hAnsi="Times New Roman" w:cs="Times New Roman"/>
          <w:color w:val="000000" w:themeColor="text1"/>
          <w:sz w:val="24"/>
        </w:rPr>
        <w:t xml:space="preserve"> KALEEM</w:t>
      </w:r>
      <w:r w:rsidR="00CB0D0F">
        <w:rPr>
          <w:rFonts w:ascii="Times New Roman" w:hAnsi="Times New Roman" w:cs="Times New Roman"/>
          <w:color w:val="000000" w:themeColor="text1"/>
          <w:sz w:val="24"/>
        </w:rPr>
        <w:t xml:space="preserve"> KHAN</w:t>
      </w:r>
    </w:p>
    <w:p w14:paraId="74A17C76" w14:textId="2876CAC4" w:rsidR="000F2B99" w:rsidRPr="00EC49B1" w:rsidRDefault="000F2B99" w:rsidP="00104E90">
      <w:pPr>
        <w:rPr>
          <w:rFonts w:ascii="Times New Roman" w:hAnsi="Times New Roman" w:cs="Times New Roman"/>
          <w:color w:val="000000" w:themeColor="text1"/>
          <w:sz w:val="24"/>
        </w:rPr>
      </w:pPr>
      <w:r w:rsidRPr="00EC49B1">
        <w:rPr>
          <w:rFonts w:ascii="Times New Roman" w:hAnsi="Times New Roman" w:cs="Times New Roman"/>
          <w:color w:val="000000" w:themeColor="text1"/>
          <w:sz w:val="24"/>
        </w:rPr>
        <w:t xml:space="preserve">Address </w:t>
      </w:r>
      <w:r w:rsidR="00E36D62" w:rsidRPr="00EC49B1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</w:t>
      </w:r>
      <w:proofErr w:type="gramStart"/>
      <w:r w:rsidR="00E36D62" w:rsidRPr="00EC49B1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r w:rsidRPr="00EC49B1"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Pr="00EC49B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36D62" w:rsidRPr="00EC49B1">
        <w:rPr>
          <w:rFonts w:ascii="Times New Roman" w:hAnsi="Times New Roman" w:cs="Times New Roman"/>
          <w:color w:val="000000" w:themeColor="text1"/>
          <w:sz w:val="24"/>
        </w:rPr>
        <w:t>443 KHURBURA MOHALLA DEHRADUN (UK)</w:t>
      </w:r>
    </w:p>
    <w:p w14:paraId="58762BB0" w14:textId="732AAD80" w:rsidR="00104E90" w:rsidRPr="00AA6C01" w:rsidRDefault="00104E90" w:rsidP="00104E90">
      <w:pPr>
        <w:rPr>
          <w:rFonts w:ascii="Times New Roman" w:hAnsi="Times New Roman" w:cs="Times New Roman"/>
          <w:color w:val="000000" w:themeColor="text1"/>
        </w:rPr>
      </w:pPr>
    </w:p>
    <w:p w14:paraId="4EF65193" w14:textId="77777777" w:rsidR="000714CA" w:rsidRDefault="000714CA" w:rsidP="00AA6C01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ABC84D1" w14:textId="77777777" w:rsidR="000714CA" w:rsidRDefault="000714CA" w:rsidP="00AA6C01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2B0159E" w14:textId="77777777" w:rsidR="000714CA" w:rsidRDefault="000714CA" w:rsidP="00AA6C01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894DF15" w14:textId="5D40314C" w:rsidR="00AA6C01" w:rsidRPr="00AA6C01" w:rsidRDefault="000F2B99" w:rsidP="00AA6C0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AA6C01">
        <w:rPr>
          <w:rFonts w:ascii="Times New Roman" w:hAnsi="Times New Roman" w:cs="Times New Roman"/>
          <w:color w:val="000000" w:themeColor="text1"/>
        </w:rPr>
        <w:t xml:space="preserve">Declaration </w:t>
      </w:r>
    </w:p>
    <w:p w14:paraId="4524E5F0" w14:textId="77777777" w:rsidR="00AA6C01" w:rsidRPr="00CB0D0F" w:rsidRDefault="00AA6C01" w:rsidP="00AA6C01">
      <w:pPr>
        <w:rPr>
          <w:rFonts w:ascii="Times New Roman" w:hAnsi="Times New Roman" w:cs="Times New Roman"/>
          <w:color w:val="000000" w:themeColor="text1"/>
          <w:sz w:val="24"/>
        </w:rPr>
      </w:pPr>
      <w:r w:rsidRPr="00CB0D0F">
        <w:rPr>
          <w:rFonts w:ascii="Times New Roman" w:hAnsi="Times New Roman" w:cs="Times New Roman"/>
          <w:color w:val="000000" w:themeColor="text1"/>
          <w:sz w:val="24"/>
        </w:rPr>
        <w:t>I hereby declare that all the information contained in this resume is in accordance with facts or truths to my knowledge. I take full responsibility for the correctness of the said information.</w:t>
      </w:r>
    </w:p>
    <w:p w14:paraId="5567B063" w14:textId="1D5E6454" w:rsidR="00AA6C01" w:rsidRPr="00CB0D0F" w:rsidRDefault="00AA6C01" w:rsidP="00104E90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93BA137" w14:textId="0FA48563" w:rsidR="00AA6C01" w:rsidRPr="00AA6C01" w:rsidRDefault="00AA6C01" w:rsidP="00104E90">
      <w:pPr>
        <w:rPr>
          <w:rFonts w:ascii="Times New Roman" w:hAnsi="Times New Roman" w:cs="Times New Roman"/>
          <w:color w:val="000000" w:themeColor="text1"/>
        </w:rPr>
      </w:pPr>
    </w:p>
    <w:p w14:paraId="359DE89A" w14:textId="05F13A49" w:rsidR="00AA6C01" w:rsidRPr="00AA6C01" w:rsidRDefault="00AA6C01" w:rsidP="00104E90">
      <w:pPr>
        <w:rPr>
          <w:rFonts w:ascii="Times New Roman" w:hAnsi="Times New Roman" w:cs="Times New Roman"/>
          <w:color w:val="000000" w:themeColor="text1"/>
        </w:rPr>
      </w:pPr>
    </w:p>
    <w:p w14:paraId="10C00A8D" w14:textId="588AD53A" w:rsidR="00AA6C01" w:rsidRPr="00AA6C01" w:rsidRDefault="00FB3A92" w:rsidP="00104E9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AFREEN KHAN</w:t>
      </w:r>
    </w:p>
    <w:sectPr w:rsidR="00AA6C01" w:rsidRPr="00AA6C01" w:rsidSect="00946488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22A5" w14:textId="77777777" w:rsidR="007C5E35" w:rsidRDefault="007C5E35" w:rsidP="0068194B">
      <w:r>
        <w:separator/>
      </w:r>
    </w:p>
    <w:p w14:paraId="3C63F8B8" w14:textId="77777777" w:rsidR="007C5E35" w:rsidRDefault="007C5E35"/>
    <w:p w14:paraId="62499072" w14:textId="77777777" w:rsidR="007C5E35" w:rsidRDefault="007C5E35"/>
  </w:endnote>
  <w:endnote w:type="continuationSeparator" w:id="0">
    <w:p w14:paraId="5342DE1C" w14:textId="77777777" w:rsidR="007C5E35" w:rsidRDefault="007C5E35" w:rsidP="0068194B">
      <w:r>
        <w:continuationSeparator/>
      </w:r>
    </w:p>
    <w:p w14:paraId="474FBADA" w14:textId="77777777" w:rsidR="007C5E35" w:rsidRDefault="007C5E35"/>
    <w:p w14:paraId="58C01F80" w14:textId="77777777" w:rsidR="007C5E35" w:rsidRDefault="007C5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7B703" w14:textId="1E65ADCA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D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B360" w14:textId="77777777" w:rsidR="007C5E35" w:rsidRDefault="007C5E35" w:rsidP="0068194B">
      <w:r>
        <w:separator/>
      </w:r>
    </w:p>
    <w:p w14:paraId="00934DAF" w14:textId="77777777" w:rsidR="007C5E35" w:rsidRDefault="007C5E35"/>
    <w:p w14:paraId="2E17E3F4" w14:textId="77777777" w:rsidR="007C5E35" w:rsidRDefault="007C5E35"/>
  </w:footnote>
  <w:footnote w:type="continuationSeparator" w:id="0">
    <w:p w14:paraId="006F3CA6" w14:textId="77777777" w:rsidR="007C5E35" w:rsidRDefault="007C5E35" w:rsidP="0068194B">
      <w:r>
        <w:continuationSeparator/>
      </w:r>
    </w:p>
    <w:p w14:paraId="4676585D" w14:textId="77777777" w:rsidR="007C5E35" w:rsidRDefault="007C5E35"/>
    <w:p w14:paraId="4528BA22" w14:textId="77777777" w:rsidR="007C5E35" w:rsidRDefault="007C5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DBF0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E54740" wp14:editId="15EB1F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20612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8F5F2E"/>
    <w:multiLevelType w:val="hybridMultilevel"/>
    <w:tmpl w:val="8162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9A767D"/>
    <w:multiLevelType w:val="multilevel"/>
    <w:tmpl w:val="BB3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6016CD"/>
    <w:multiLevelType w:val="hybridMultilevel"/>
    <w:tmpl w:val="D8B0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6D5DA6"/>
    <w:multiLevelType w:val="multilevel"/>
    <w:tmpl w:val="EEFE262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 w15:restartNumberingAfterBreak="0">
    <w:nsid w:val="6FEA35DA"/>
    <w:multiLevelType w:val="hybridMultilevel"/>
    <w:tmpl w:val="6DFC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14922"/>
    <w:multiLevelType w:val="multilevel"/>
    <w:tmpl w:val="B070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254300">
    <w:abstractNumId w:val="9"/>
  </w:num>
  <w:num w:numId="2" w16cid:durableId="33358032">
    <w:abstractNumId w:val="8"/>
  </w:num>
  <w:num w:numId="3" w16cid:durableId="541408191">
    <w:abstractNumId w:val="7"/>
  </w:num>
  <w:num w:numId="4" w16cid:durableId="1490513925">
    <w:abstractNumId w:val="6"/>
  </w:num>
  <w:num w:numId="5" w16cid:durableId="1919555262">
    <w:abstractNumId w:val="12"/>
  </w:num>
  <w:num w:numId="6" w16cid:durableId="124665305">
    <w:abstractNumId w:val="3"/>
  </w:num>
  <w:num w:numId="7" w16cid:durableId="964578592">
    <w:abstractNumId w:val="14"/>
  </w:num>
  <w:num w:numId="8" w16cid:durableId="1012997619">
    <w:abstractNumId w:val="2"/>
  </w:num>
  <w:num w:numId="9" w16cid:durableId="1503473196">
    <w:abstractNumId w:val="15"/>
  </w:num>
  <w:num w:numId="10" w16cid:durableId="1177312162">
    <w:abstractNumId w:val="5"/>
  </w:num>
  <w:num w:numId="11" w16cid:durableId="239603226">
    <w:abstractNumId w:val="4"/>
  </w:num>
  <w:num w:numId="12" w16cid:durableId="1271206792">
    <w:abstractNumId w:val="1"/>
  </w:num>
  <w:num w:numId="13" w16cid:durableId="1119841952">
    <w:abstractNumId w:val="0"/>
  </w:num>
  <w:num w:numId="14" w16cid:durableId="492918488">
    <w:abstractNumId w:val="11"/>
  </w:num>
  <w:num w:numId="15" w16cid:durableId="325940117">
    <w:abstractNumId w:val="18"/>
  </w:num>
  <w:num w:numId="16" w16cid:durableId="1557206294">
    <w:abstractNumId w:val="16"/>
  </w:num>
  <w:num w:numId="17" w16cid:durableId="1157577808">
    <w:abstractNumId w:val="13"/>
  </w:num>
  <w:num w:numId="18" w16cid:durableId="1554388308">
    <w:abstractNumId w:val="17"/>
  </w:num>
  <w:num w:numId="19" w16cid:durableId="1410811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DF"/>
    <w:rsid w:val="000001EF"/>
    <w:rsid w:val="00007322"/>
    <w:rsid w:val="00007728"/>
    <w:rsid w:val="00022EB2"/>
    <w:rsid w:val="00024584"/>
    <w:rsid w:val="00024730"/>
    <w:rsid w:val="00055E95"/>
    <w:rsid w:val="0007021F"/>
    <w:rsid w:val="000714CA"/>
    <w:rsid w:val="000A7A03"/>
    <w:rsid w:val="000B2BA5"/>
    <w:rsid w:val="000F2B99"/>
    <w:rsid w:val="000F2F8C"/>
    <w:rsid w:val="0010006E"/>
    <w:rsid w:val="001045A8"/>
    <w:rsid w:val="00104E90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579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53EC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B72"/>
    <w:rsid w:val="004319E0"/>
    <w:rsid w:val="00437E8C"/>
    <w:rsid w:val="00440225"/>
    <w:rsid w:val="004726BC"/>
    <w:rsid w:val="00474105"/>
    <w:rsid w:val="00480E6E"/>
    <w:rsid w:val="00484332"/>
    <w:rsid w:val="00486277"/>
    <w:rsid w:val="00494CF6"/>
    <w:rsid w:val="00495F8D"/>
    <w:rsid w:val="004A1FAE"/>
    <w:rsid w:val="004A3089"/>
    <w:rsid w:val="004A32FF"/>
    <w:rsid w:val="004B06EB"/>
    <w:rsid w:val="004B23FC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47E"/>
    <w:rsid w:val="005F4B91"/>
    <w:rsid w:val="005F55D2"/>
    <w:rsid w:val="0062312F"/>
    <w:rsid w:val="00625F2C"/>
    <w:rsid w:val="006539E1"/>
    <w:rsid w:val="00653FE1"/>
    <w:rsid w:val="006618E9"/>
    <w:rsid w:val="0068194B"/>
    <w:rsid w:val="00692703"/>
    <w:rsid w:val="006A1962"/>
    <w:rsid w:val="006B5BC1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E35"/>
    <w:rsid w:val="007C606B"/>
    <w:rsid w:val="007E6A61"/>
    <w:rsid w:val="00801140"/>
    <w:rsid w:val="00803404"/>
    <w:rsid w:val="00834955"/>
    <w:rsid w:val="008539DD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3ED"/>
    <w:rsid w:val="0092726B"/>
    <w:rsid w:val="009361BA"/>
    <w:rsid w:val="00944F78"/>
    <w:rsid w:val="00946488"/>
    <w:rsid w:val="009510E7"/>
    <w:rsid w:val="00952C89"/>
    <w:rsid w:val="009571D8"/>
    <w:rsid w:val="009650EA"/>
    <w:rsid w:val="0097790C"/>
    <w:rsid w:val="0098506E"/>
    <w:rsid w:val="00997A1D"/>
    <w:rsid w:val="009A44CE"/>
    <w:rsid w:val="009C4DFC"/>
    <w:rsid w:val="009D44F8"/>
    <w:rsid w:val="009E3160"/>
    <w:rsid w:val="009F001B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C1F"/>
    <w:rsid w:val="00A42E32"/>
    <w:rsid w:val="00A46E63"/>
    <w:rsid w:val="00A51DC5"/>
    <w:rsid w:val="00A53DE1"/>
    <w:rsid w:val="00A615E1"/>
    <w:rsid w:val="00A63204"/>
    <w:rsid w:val="00A755E8"/>
    <w:rsid w:val="00A93A5D"/>
    <w:rsid w:val="00AA0572"/>
    <w:rsid w:val="00AA6B70"/>
    <w:rsid w:val="00AA6C01"/>
    <w:rsid w:val="00AB32F8"/>
    <w:rsid w:val="00AB610B"/>
    <w:rsid w:val="00AD360E"/>
    <w:rsid w:val="00AD40FB"/>
    <w:rsid w:val="00AD782D"/>
    <w:rsid w:val="00AE7650"/>
    <w:rsid w:val="00B10EBE"/>
    <w:rsid w:val="00B236F1"/>
    <w:rsid w:val="00B3683B"/>
    <w:rsid w:val="00B50F99"/>
    <w:rsid w:val="00B51D1B"/>
    <w:rsid w:val="00B540F4"/>
    <w:rsid w:val="00B60FD0"/>
    <w:rsid w:val="00B622DF"/>
    <w:rsid w:val="00B6332A"/>
    <w:rsid w:val="00B81760"/>
    <w:rsid w:val="00B8494C"/>
    <w:rsid w:val="00B90FDF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0D0F"/>
    <w:rsid w:val="00CB35C3"/>
    <w:rsid w:val="00CD323D"/>
    <w:rsid w:val="00CE4030"/>
    <w:rsid w:val="00CE64B3"/>
    <w:rsid w:val="00CF1A49"/>
    <w:rsid w:val="00D0630C"/>
    <w:rsid w:val="00D243A9"/>
    <w:rsid w:val="00D305E5"/>
    <w:rsid w:val="00D34CA6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6D6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9B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3A92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10C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ich-text-component">
    <w:name w:val="rich-text-component"/>
    <w:basedOn w:val="Normal"/>
    <w:rsid w:val="00AA6C0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css-qrwco2">
    <w:name w:val="css-qrwco2"/>
    <w:basedOn w:val="DefaultParagraphFont"/>
    <w:rsid w:val="00AA6C01"/>
  </w:style>
  <w:style w:type="character" w:styleId="UnresolvedMention">
    <w:name w:val="Unresolved Mention"/>
    <w:basedOn w:val="DefaultParagraphFont"/>
    <w:uiPriority w:val="99"/>
    <w:semiHidden/>
    <w:unhideWhenUsed/>
    <w:rsid w:val="00EC49B1"/>
    <w:rPr>
      <w:color w:val="605E5C"/>
      <w:shd w:val="clear" w:color="auto" w:fill="E1DFDD"/>
    </w:rPr>
  </w:style>
  <w:style w:type="paragraph" w:customStyle="1" w:styleId="Normal1">
    <w:name w:val="Normal1"/>
    <w:rsid w:val="00FB3A92"/>
    <w:pPr>
      <w:spacing w:after="200" w:line="276" w:lineRule="auto"/>
    </w:pPr>
    <w:rPr>
      <w:rFonts w:ascii="Calibri" w:eastAsia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ziyakhan748@gmail.com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sh\AppData\Local\Microsoft\Office\16.0\DTS\en-US%7b2404F7C3-E39B-42A7-A41E-2795339D48BD%7d\%7b1F974700-520E-4E0A-B310-4AEE8F74B56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10C0B9470248BE901A3DB4AA57D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F694-337A-4859-8FB2-9A219F3BD4C7}"/>
      </w:docPartPr>
      <w:docPartBody>
        <w:p w:rsidR="00BA5FC5" w:rsidRDefault="0084239A">
          <w:pPr>
            <w:pStyle w:val="5010C0B9470248BE901A3DB4AA57D73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05"/>
    <w:rsid w:val="003F7551"/>
    <w:rsid w:val="0055634C"/>
    <w:rsid w:val="00617C05"/>
    <w:rsid w:val="006271A5"/>
    <w:rsid w:val="006359AD"/>
    <w:rsid w:val="0084239A"/>
    <w:rsid w:val="00845F73"/>
    <w:rsid w:val="0094547A"/>
    <w:rsid w:val="00BA5FC5"/>
    <w:rsid w:val="00B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17C05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010C0B9470248BE901A3DB4AA57D73E">
    <w:name w:val="5010C0B9470248BE901A3DB4AA57D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F578-DA80-4FB8-8040-281C1A2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{1F974700-520E-4E0A-B310-4AEE8F74B567}tf16402488_win32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2023-01-19T05:24:00Z</dcterms:created>
  <dcterms:modified xsi:type="dcterms:W3CDTF">2023-01-19T05:24:00Z</dcterms:modified>
  <cp:category/>
</cp:coreProperties>
</file>