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0074"/>
      </w:tblGrid>
      <w:tr w:rsidR="000D13BB" w:rsidRPr="00896392" w14:paraId="538A3882" w14:textId="77777777" w:rsidTr="002713D7">
        <w:trPr>
          <w:trHeight w:val="648"/>
        </w:trPr>
        <w:sdt>
          <w:sdtPr>
            <w:rPr>
              <w:rFonts w:asciiTheme="majorHAnsi" w:hAnsiTheme="majorHAnsi"/>
              <w:sz w:val="48"/>
              <w:szCs w:val="48"/>
            </w:rPr>
            <w:alias w:val="Enter your name:"/>
            <w:tag w:val="Enter your name:"/>
            <w:id w:val="-605731169"/>
            <w:placeholder>
              <w:docPart w:val="09CEA13919194AF18B71191667F1DBCC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tc>
              <w:tcPr>
                <w:tcW w:w="10070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14:paraId="79ABEC03" w14:textId="77777777" w:rsidR="000D13BB" w:rsidRPr="00896392" w:rsidRDefault="00DD7293" w:rsidP="00DD7293">
                <w:pPr>
                  <w:pStyle w:val="YourName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01EC7">
                  <w:rPr>
                    <w:rFonts w:asciiTheme="majorHAnsi" w:hAnsiTheme="majorHAnsi"/>
                    <w:sz w:val="48"/>
                    <w:szCs w:val="48"/>
                  </w:rPr>
                  <w:t xml:space="preserve">MRS. </w:t>
                </w:r>
                <w:r w:rsidR="002D061A">
                  <w:rPr>
                    <w:rFonts w:asciiTheme="majorHAnsi" w:hAnsiTheme="majorHAnsi"/>
                    <w:sz w:val="48"/>
                    <w:szCs w:val="48"/>
                  </w:rPr>
                  <w:t>REENU MENDIRATTA</w:t>
                </w:r>
              </w:p>
            </w:tc>
          </w:sdtContent>
        </w:sdt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3180"/>
        <w:gridCol w:w="6894"/>
      </w:tblGrid>
      <w:tr w:rsidR="001579C4" w:rsidRPr="00896392" w14:paraId="303F983A" w14:textId="77777777" w:rsidTr="003263DF">
        <w:trPr>
          <w:trHeight w:val="360"/>
        </w:trPr>
        <w:tc>
          <w:tcPr>
            <w:tcW w:w="3222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8A6B228" w14:textId="46F1FC74" w:rsidR="00B04B3F" w:rsidRPr="00FC2C19" w:rsidRDefault="001579C4" w:rsidP="001579C4">
            <w:pPr>
              <w:pStyle w:val="Date"/>
              <w:framePr w:wrap="auto" w:hAnchor="text" w:xAlign="left" w:yAlign="inline"/>
              <w:suppressOverlap w:val="0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FC2C19">
              <w:rPr>
                <w:rFonts w:asciiTheme="majorHAnsi" w:hAnsiTheme="majorHAnsi"/>
                <w:sz w:val="20"/>
                <w:szCs w:val="20"/>
              </w:rPr>
              <w:t>E Mail-</w:t>
            </w:r>
            <w:r w:rsidR="002D061A">
              <w:rPr>
                <w:rFonts w:asciiTheme="majorHAnsi" w:hAnsiTheme="majorHAnsi"/>
                <w:sz w:val="20"/>
                <w:szCs w:val="20"/>
              </w:rPr>
              <w:t>reenu.dhahima</w:t>
            </w:r>
            <w:r w:rsidR="00DD7293" w:rsidRPr="00FC2C19">
              <w:rPr>
                <w:rFonts w:asciiTheme="majorHAnsi" w:hAnsiTheme="majorHAnsi"/>
                <w:sz w:val="20"/>
                <w:szCs w:val="20"/>
              </w:rPr>
              <w:t>@gmail.com</w:t>
            </w:r>
          </w:p>
          <w:p w14:paraId="2E0DAE0E" w14:textId="77777777" w:rsidR="001579C4" w:rsidRPr="00FC2C19" w:rsidRDefault="001579C4" w:rsidP="001579C4">
            <w:pPr>
              <w:pStyle w:val="Date"/>
              <w:framePr w:wrap="auto" w:hAnchor="text" w:xAlign="left" w:yAlign="inline"/>
              <w:suppressOverlap w:val="0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FC2C19">
              <w:rPr>
                <w:rFonts w:asciiTheme="majorHAnsi" w:hAnsiTheme="majorHAnsi"/>
                <w:sz w:val="20"/>
                <w:szCs w:val="20"/>
              </w:rPr>
              <w:t xml:space="preserve">Mob – </w:t>
            </w:r>
          </w:p>
          <w:p w14:paraId="5DDB1CEF" w14:textId="0CB13FB4" w:rsidR="001579C4" w:rsidRPr="00FC2C19" w:rsidRDefault="001579C4" w:rsidP="001579C4">
            <w:pPr>
              <w:pStyle w:val="Date"/>
              <w:framePr w:wrap="auto" w:hAnchor="text" w:xAlign="left" w:yAlign="inline"/>
              <w:suppressOverlap w:val="0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FC2C19">
              <w:rPr>
                <w:rFonts w:asciiTheme="majorHAnsi" w:hAnsiTheme="majorHAnsi"/>
                <w:sz w:val="20"/>
                <w:szCs w:val="20"/>
              </w:rPr>
              <w:t>91-</w:t>
            </w:r>
            <w:r w:rsidR="002D061A">
              <w:rPr>
                <w:rFonts w:asciiTheme="majorHAnsi" w:hAnsiTheme="majorHAnsi"/>
                <w:sz w:val="20"/>
                <w:szCs w:val="20"/>
              </w:rPr>
              <w:t>9818134395</w:t>
            </w:r>
          </w:p>
          <w:p w14:paraId="39F1F276" w14:textId="47C40FDB" w:rsidR="001579C4" w:rsidRPr="00FC2C19" w:rsidRDefault="001579C4" w:rsidP="001579C4">
            <w:pPr>
              <w:pStyle w:val="Date"/>
              <w:framePr w:wrap="auto" w:hAnchor="text" w:xAlign="left" w:yAlign="inline"/>
              <w:suppressOverlap w:val="0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FC2C19">
              <w:rPr>
                <w:rFonts w:asciiTheme="majorHAnsi" w:hAnsiTheme="majorHAnsi"/>
                <w:sz w:val="20"/>
                <w:szCs w:val="20"/>
              </w:rPr>
              <w:t xml:space="preserve">91 </w:t>
            </w:r>
            <w:r w:rsidR="002D061A">
              <w:rPr>
                <w:rFonts w:asciiTheme="majorHAnsi" w:hAnsiTheme="majorHAnsi"/>
                <w:sz w:val="20"/>
                <w:szCs w:val="20"/>
              </w:rPr>
              <w:t>8884907509</w:t>
            </w:r>
          </w:p>
          <w:p w14:paraId="11EF7974" w14:textId="77777777" w:rsidR="001579C4" w:rsidRPr="00896392" w:rsidRDefault="001579C4" w:rsidP="001579C4">
            <w:pPr>
              <w:pStyle w:val="Date"/>
              <w:framePr w:wrap="auto" w:hAnchor="text" w:xAlign="left" w:yAlign="inline"/>
              <w:suppressOverlap w:val="0"/>
              <w:jc w:val="left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17B1362" w14:textId="70ACB325" w:rsidR="005C20DB" w:rsidRPr="00896392" w:rsidRDefault="00E603F6" w:rsidP="005C20DB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 114, indiabulls centrum park </w:t>
            </w:r>
            <w:r w:rsidR="002B2048">
              <w:rPr>
                <w:rFonts w:asciiTheme="majorHAnsi" w:hAnsiTheme="majorHAnsi"/>
                <w:sz w:val="24"/>
                <w:szCs w:val="24"/>
              </w:rPr>
              <w:t>sector 103, Gurgaon 122006</w:t>
            </w:r>
          </w:p>
          <w:p w14:paraId="19A37EAE" w14:textId="2EAE53C5" w:rsidR="005C20DB" w:rsidRPr="00896392" w:rsidRDefault="005C20DB" w:rsidP="00D91573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896392">
              <w:rPr>
                <w:rFonts w:asciiTheme="majorHAnsi" w:hAnsiTheme="majorHAnsi"/>
                <w:sz w:val="24"/>
                <w:szCs w:val="24"/>
              </w:rPr>
              <w:t>Phone - 91-</w:t>
            </w:r>
            <w:r w:rsidR="002D061A">
              <w:rPr>
                <w:rFonts w:asciiTheme="majorHAnsi" w:hAnsiTheme="majorHAnsi"/>
                <w:sz w:val="24"/>
                <w:szCs w:val="24"/>
              </w:rPr>
              <w:t>9818134395/8884907509</w:t>
            </w:r>
          </w:p>
        </w:tc>
      </w:tr>
      <w:tr w:rsidR="001579C4" w:rsidRPr="00896392" w14:paraId="2C4EA799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BFB9B2" w14:textId="77777777" w:rsidR="00B04B3F" w:rsidRPr="00896392" w:rsidRDefault="00B04B3F" w:rsidP="00F13399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6043A639" w14:textId="77777777" w:rsidR="00C2649F" w:rsidRPr="00896392" w:rsidRDefault="00C2649F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  <w:p w14:paraId="1E4CBA44" w14:textId="77777777" w:rsidR="00C2649F" w:rsidRPr="00896392" w:rsidRDefault="00C2649F" w:rsidP="00C2649F">
            <w:pPr>
              <w:pStyle w:val="ContactInfo"/>
              <w:rPr>
                <w:rFonts w:asciiTheme="majorHAnsi" w:hAnsiTheme="majorHAnsi"/>
                <w:b/>
                <w:color w:val="7B3C17" w:themeColor="accent2" w:themeShade="80"/>
                <w:sz w:val="24"/>
                <w:szCs w:val="24"/>
              </w:rPr>
            </w:pPr>
            <w:r w:rsidRPr="00896392">
              <w:rPr>
                <w:rFonts w:asciiTheme="majorHAnsi" w:hAnsiTheme="majorHAnsi"/>
                <w:b/>
                <w:color w:val="7B3C17" w:themeColor="accent2" w:themeShade="80"/>
                <w:sz w:val="24"/>
                <w:szCs w:val="24"/>
              </w:rPr>
              <w:t xml:space="preserve">SUMMARY </w:t>
            </w:r>
          </w:p>
          <w:p w14:paraId="00928937" w14:textId="77777777" w:rsidR="00417457" w:rsidRPr="00896392" w:rsidRDefault="00C2649F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  <w:r w:rsidRPr="00896392">
              <w:rPr>
                <w:rFonts w:asciiTheme="majorHAnsi" w:hAnsiTheme="majorHAnsi"/>
                <w:sz w:val="24"/>
                <w:szCs w:val="24"/>
              </w:rPr>
              <w:t>Committed homeroom teacher with excellent communication skills. Organized and self-driven with an innate ability to stay on task. Uses effective, efficient and progressive methods of teaching whilst focusing on the individual needs of the students.</w:t>
            </w:r>
          </w:p>
          <w:p w14:paraId="10A6B38A" w14:textId="77777777" w:rsidR="00E9372E" w:rsidRDefault="00E9372E" w:rsidP="00C2649F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CBBADD9" w14:textId="64B0E0B8" w:rsidR="002D061A" w:rsidRDefault="000305EA" w:rsidP="000305EA">
            <w:pPr>
              <w:spacing w:after="0"/>
              <w:rPr>
                <w:rFonts w:asciiTheme="majorHAnsi" w:hAnsiTheme="majorHAnsi"/>
                <w:b/>
                <w:color w:val="7B3C17" w:themeColor="accent2" w:themeShade="80"/>
                <w:sz w:val="24"/>
                <w:szCs w:val="24"/>
              </w:rPr>
            </w:pPr>
            <w:r w:rsidRPr="00896392">
              <w:rPr>
                <w:rFonts w:asciiTheme="majorHAnsi" w:hAnsiTheme="majorHAnsi"/>
                <w:b/>
                <w:color w:val="7B3C17" w:themeColor="accent2" w:themeShade="80"/>
                <w:sz w:val="24"/>
                <w:szCs w:val="24"/>
              </w:rPr>
              <w:t>PROFESSIONAL EXPERIENCE</w:t>
            </w:r>
          </w:p>
          <w:p w14:paraId="70A9ED20" w14:textId="77777777" w:rsidR="002D061A" w:rsidRDefault="002D061A" w:rsidP="000305EA">
            <w:pPr>
              <w:spacing w:after="0"/>
              <w:rPr>
                <w:rFonts w:asciiTheme="majorHAnsi" w:hAnsiTheme="majorHAnsi"/>
                <w:b/>
                <w:color w:val="7B3C17" w:themeColor="accent2" w:themeShade="80"/>
                <w:sz w:val="24"/>
                <w:szCs w:val="24"/>
              </w:rPr>
            </w:pPr>
          </w:p>
          <w:p w14:paraId="7B657BDF" w14:textId="476D42F2" w:rsidR="002D061A" w:rsidRDefault="002D061A" w:rsidP="000305EA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FA6211">
              <w:rPr>
                <w:rFonts w:asciiTheme="majorHAnsi" w:hAnsiTheme="majorHAnsi"/>
                <w:bCs/>
                <w:sz w:val="24"/>
                <w:szCs w:val="24"/>
              </w:rPr>
              <w:t>Worked as a quality analysist in RBS Delhi office (6 Yrs.)</w:t>
            </w:r>
          </w:p>
          <w:p w14:paraId="45AE0EB0" w14:textId="77777777" w:rsidR="00FA6211" w:rsidRPr="00FA6211" w:rsidRDefault="00FA6211" w:rsidP="000305EA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236F8706" w14:textId="77777777" w:rsidR="002D061A" w:rsidRPr="00FA6211" w:rsidRDefault="002D061A" w:rsidP="000305EA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FA6211">
              <w:rPr>
                <w:rFonts w:asciiTheme="majorHAnsi" w:hAnsiTheme="majorHAnsi"/>
                <w:bCs/>
                <w:sz w:val="24"/>
                <w:szCs w:val="24"/>
              </w:rPr>
              <w:t>Pre-school experience for one year in Delhi based private school</w:t>
            </w:r>
          </w:p>
          <w:p w14:paraId="66425D38" w14:textId="25C498FE" w:rsidR="000305EA" w:rsidRPr="00FA6211" w:rsidRDefault="002D061A" w:rsidP="000305EA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FA6211">
              <w:rPr>
                <w:rFonts w:asciiTheme="majorHAnsi" w:hAnsiTheme="majorHAnsi"/>
                <w:bCs/>
                <w:sz w:val="24"/>
                <w:szCs w:val="24"/>
              </w:rPr>
              <w:t>(Rahul Model Public School)</w:t>
            </w:r>
            <w:r w:rsidR="000305EA" w:rsidRPr="00FA6211">
              <w:rPr>
                <w:rFonts w:asciiTheme="majorHAnsi" w:hAnsiTheme="majorHAnsi"/>
                <w:bCs/>
                <w:sz w:val="24"/>
                <w:szCs w:val="24"/>
              </w:rPr>
              <w:tab/>
            </w:r>
          </w:p>
          <w:p w14:paraId="02BDAF6F" w14:textId="77777777" w:rsidR="00954B0B" w:rsidRPr="008B66E3" w:rsidRDefault="00954B0B" w:rsidP="00954B0B">
            <w:pPr>
              <w:pStyle w:val="ListParagraph"/>
              <w:spacing w:after="0"/>
              <w:ind w:left="1440"/>
              <w:rPr>
                <w:rFonts w:asciiTheme="majorHAnsi" w:hAnsiTheme="majorHAnsi"/>
                <w:sz w:val="24"/>
                <w:szCs w:val="24"/>
              </w:rPr>
            </w:pPr>
          </w:p>
          <w:p w14:paraId="41FFDC10" w14:textId="77777777" w:rsidR="0044591B" w:rsidRDefault="0044591B" w:rsidP="000305EA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FAA2823" w14:textId="77777777" w:rsidR="00954B0B" w:rsidRDefault="00954B0B" w:rsidP="00954B0B">
            <w:pPr>
              <w:spacing w:after="0"/>
              <w:rPr>
                <w:rFonts w:asciiTheme="majorHAnsi" w:hAnsiTheme="majorHAnsi"/>
                <w:b/>
                <w:color w:val="7B3C17" w:themeColor="accent2" w:themeShade="80"/>
                <w:sz w:val="24"/>
                <w:szCs w:val="24"/>
              </w:rPr>
            </w:pPr>
            <w:r w:rsidRPr="00896392">
              <w:rPr>
                <w:rFonts w:asciiTheme="majorHAnsi" w:hAnsiTheme="majorHAnsi"/>
                <w:b/>
                <w:color w:val="7B3C17" w:themeColor="accent2" w:themeShade="80"/>
                <w:sz w:val="24"/>
                <w:szCs w:val="24"/>
              </w:rPr>
              <w:t>EDUCATIONAL QUALIFICATION</w:t>
            </w:r>
          </w:p>
          <w:p w14:paraId="0DD2746D" w14:textId="77777777" w:rsidR="00BA695A" w:rsidRPr="00BA695A" w:rsidRDefault="00BA695A" w:rsidP="00BA695A">
            <w:pPr>
              <w:pStyle w:val="ListParagraph"/>
              <w:spacing w:after="0"/>
              <w:rPr>
                <w:rFonts w:asciiTheme="majorHAnsi" w:hAnsiTheme="majorHAnsi"/>
                <w:b/>
                <w:color w:val="7B3C17" w:themeColor="accent2" w:themeShade="80"/>
                <w:sz w:val="24"/>
                <w:szCs w:val="24"/>
              </w:rPr>
            </w:pPr>
          </w:p>
          <w:p w14:paraId="5DC9256E" w14:textId="19685C2C" w:rsidR="00BA695A" w:rsidRDefault="002D061A" w:rsidP="00684D9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B.com</w:t>
            </w:r>
            <w:r w:rsidR="00FE3538"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r w:rsidR="0063414B">
              <w:rPr>
                <w:rFonts w:asciiTheme="majorHAnsi" w:hAnsiTheme="majorHAnsi"/>
                <w:sz w:val="24"/>
                <w:szCs w:val="24"/>
              </w:rPr>
              <w:t>P</w:t>
            </w:r>
            <w:r>
              <w:rPr>
                <w:rFonts w:asciiTheme="majorHAnsi" w:hAnsiTheme="majorHAnsi"/>
                <w:sz w:val="24"/>
                <w:szCs w:val="24"/>
              </w:rPr>
              <w:t>ass</w:t>
            </w:r>
            <w:r w:rsidR="00FE3538">
              <w:rPr>
                <w:rFonts w:asciiTheme="majorHAnsi" w:hAnsiTheme="majorHAnsi"/>
                <w:sz w:val="24"/>
                <w:szCs w:val="24"/>
              </w:rPr>
              <w:t xml:space="preserve">) from </w:t>
            </w:r>
            <w:r>
              <w:rPr>
                <w:rFonts w:asciiTheme="majorHAnsi" w:hAnsiTheme="majorHAnsi"/>
                <w:sz w:val="24"/>
                <w:szCs w:val="24"/>
              </w:rPr>
              <w:t>Delhi University</w:t>
            </w:r>
          </w:p>
          <w:p w14:paraId="08ADD0C5" w14:textId="08F57EE9" w:rsidR="00BA695A" w:rsidRDefault="00BA695A" w:rsidP="00684D9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A695A">
              <w:rPr>
                <w:rFonts w:asciiTheme="majorHAnsi" w:hAnsiTheme="majorHAnsi"/>
                <w:sz w:val="24"/>
                <w:szCs w:val="24"/>
              </w:rPr>
              <w:t xml:space="preserve">10+2 from CBSE Board Delhi </w:t>
            </w:r>
          </w:p>
          <w:p w14:paraId="0F2EC6F3" w14:textId="53A4BCDB" w:rsidR="000305EA" w:rsidRDefault="00BA695A" w:rsidP="001A1594">
            <w:pPr>
              <w:numPr>
                <w:ilvl w:val="0"/>
                <w:numId w:val="1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C2C19">
              <w:rPr>
                <w:rFonts w:asciiTheme="majorHAnsi" w:hAnsiTheme="majorHAnsi"/>
                <w:sz w:val="24"/>
                <w:szCs w:val="24"/>
              </w:rPr>
              <w:t xml:space="preserve">Completed </w:t>
            </w:r>
            <w:r w:rsidR="00943315">
              <w:rPr>
                <w:rFonts w:asciiTheme="majorHAnsi" w:hAnsiTheme="majorHAnsi"/>
                <w:sz w:val="24"/>
                <w:szCs w:val="24"/>
              </w:rPr>
              <w:t>10</w:t>
            </w:r>
            <w:r w:rsidR="00943315" w:rsidRPr="00943315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943315">
              <w:rPr>
                <w:rFonts w:asciiTheme="majorHAnsi" w:hAnsiTheme="majorHAnsi"/>
                <w:sz w:val="24"/>
                <w:szCs w:val="24"/>
              </w:rPr>
              <w:t xml:space="preserve"> and 12</w:t>
            </w:r>
            <w:r w:rsidR="00943315" w:rsidRPr="00943315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943315">
              <w:rPr>
                <w:rFonts w:asciiTheme="majorHAnsi" w:hAnsiTheme="majorHAnsi"/>
                <w:sz w:val="24"/>
                <w:szCs w:val="24"/>
              </w:rPr>
              <w:t xml:space="preserve"> from CBSE.</w:t>
            </w:r>
          </w:p>
          <w:p w14:paraId="71EDF23A" w14:textId="5017CEA7" w:rsidR="002D061A" w:rsidRDefault="002D061A" w:rsidP="001A1594">
            <w:pPr>
              <w:numPr>
                <w:ilvl w:val="0"/>
                <w:numId w:val="1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B.ed (2 years course regular from MDU university Rohtak)</w:t>
            </w:r>
          </w:p>
          <w:p w14:paraId="3C5FCD10" w14:textId="7C2B99BE" w:rsidR="002D061A" w:rsidRDefault="002D061A" w:rsidP="002D061A">
            <w:pPr>
              <w:spacing w:after="0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14:paraId="1093004B" w14:textId="77777777" w:rsidR="00943315" w:rsidRPr="00896392" w:rsidRDefault="00943315" w:rsidP="00943315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</w:p>
          <w:p w14:paraId="727EF092" w14:textId="77777777" w:rsidR="00C2649F" w:rsidRPr="00896392" w:rsidRDefault="00C2649F" w:rsidP="00C2649F">
            <w:pPr>
              <w:rPr>
                <w:rFonts w:asciiTheme="majorHAnsi" w:hAnsiTheme="majorHAnsi"/>
                <w:b/>
                <w:color w:val="7B3C17" w:themeColor="accent2" w:themeShade="80"/>
                <w:sz w:val="24"/>
                <w:szCs w:val="24"/>
              </w:rPr>
            </w:pPr>
            <w:r w:rsidRPr="00896392">
              <w:rPr>
                <w:rFonts w:asciiTheme="majorHAnsi" w:hAnsiTheme="majorHAnsi"/>
                <w:b/>
                <w:color w:val="7B3C17" w:themeColor="accent2" w:themeShade="80"/>
                <w:sz w:val="24"/>
                <w:szCs w:val="24"/>
              </w:rPr>
              <w:t>KEY SKILLS</w:t>
            </w:r>
          </w:p>
          <w:p w14:paraId="0ADFFB24" w14:textId="77777777" w:rsidR="00C2649F" w:rsidRPr="00896392" w:rsidRDefault="00C2649F" w:rsidP="00684D9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896392">
              <w:rPr>
                <w:rFonts w:asciiTheme="majorHAnsi" w:hAnsiTheme="majorHAnsi"/>
                <w:sz w:val="24"/>
                <w:szCs w:val="24"/>
              </w:rPr>
              <w:t xml:space="preserve">MS office </w:t>
            </w:r>
            <w:r w:rsidR="000305EA">
              <w:rPr>
                <w:rFonts w:asciiTheme="majorHAnsi" w:hAnsiTheme="majorHAnsi"/>
                <w:sz w:val="24"/>
                <w:szCs w:val="24"/>
              </w:rPr>
              <w:t>proficient.</w:t>
            </w:r>
            <w:r w:rsidRPr="00896392">
              <w:rPr>
                <w:rFonts w:asciiTheme="majorHAnsi" w:hAnsiTheme="majorHAnsi"/>
                <w:sz w:val="24"/>
                <w:szCs w:val="24"/>
              </w:rPr>
              <w:tab/>
            </w:r>
          </w:p>
          <w:p w14:paraId="4DB24F59" w14:textId="21090E1C" w:rsidR="00C2649F" w:rsidRPr="00896392" w:rsidRDefault="00C2649F" w:rsidP="00684D9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896392">
              <w:rPr>
                <w:rFonts w:asciiTheme="majorHAnsi" w:hAnsiTheme="majorHAnsi"/>
                <w:sz w:val="24"/>
                <w:szCs w:val="24"/>
              </w:rPr>
              <w:t>Conversant in l</w:t>
            </w:r>
            <w:r w:rsidR="007C5377">
              <w:rPr>
                <w:rFonts w:asciiTheme="majorHAnsi" w:hAnsiTheme="majorHAnsi"/>
                <w:sz w:val="24"/>
                <w:szCs w:val="24"/>
              </w:rPr>
              <w:t>anguages such as English, Hindi</w:t>
            </w:r>
          </w:p>
          <w:p w14:paraId="4C9AD6CF" w14:textId="77777777" w:rsidR="00E9372E" w:rsidRDefault="00E9372E" w:rsidP="00C2649F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</w:p>
          <w:p w14:paraId="6B2F95FE" w14:textId="77777777" w:rsidR="00461F1B" w:rsidRDefault="00461F1B" w:rsidP="00461F1B">
            <w:pPr>
              <w:rPr>
                <w:rFonts w:asciiTheme="majorHAnsi" w:hAnsiTheme="majorHAnsi"/>
                <w:b/>
                <w:color w:val="7B3C17" w:themeColor="accent2" w:themeShade="8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7B3C17" w:themeColor="accent2" w:themeShade="80"/>
                <w:sz w:val="24"/>
                <w:szCs w:val="24"/>
              </w:rPr>
              <w:t>KEY SRENGTHS</w:t>
            </w:r>
          </w:p>
          <w:p w14:paraId="1B9A2677" w14:textId="77777777" w:rsidR="00461F1B" w:rsidRPr="00461F1B" w:rsidRDefault="00221705" w:rsidP="00684D96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Hardworking and Punctual</w:t>
            </w:r>
            <w:r w:rsidR="00461F1B" w:rsidRPr="00461F1B">
              <w:rPr>
                <w:sz w:val="24"/>
                <w:szCs w:val="24"/>
              </w:rPr>
              <w:t>.</w:t>
            </w:r>
          </w:p>
          <w:p w14:paraId="03C25A02" w14:textId="77777777" w:rsidR="00461F1B" w:rsidRPr="00461F1B" w:rsidRDefault="00461F1B" w:rsidP="00684D96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461F1B">
              <w:rPr>
                <w:sz w:val="24"/>
                <w:szCs w:val="24"/>
              </w:rPr>
              <w:t>Possess Positive attitude.</w:t>
            </w:r>
          </w:p>
          <w:p w14:paraId="5203A9BC" w14:textId="77777777" w:rsidR="00461F1B" w:rsidRDefault="00461F1B" w:rsidP="00684D96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461F1B">
              <w:rPr>
                <w:sz w:val="24"/>
                <w:szCs w:val="24"/>
              </w:rPr>
              <w:t>Responsible towards work.</w:t>
            </w:r>
          </w:p>
          <w:p w14:paraId="7193752C" w14:textId="77777777" w:rsidR="007C5377" w:rsidRPr="00461F1B" w:rsidRDefault="007C5377" w:rsidP="00684D96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Empathetic and Compassionate.</w:t>
            </w:r>
          </w:p>
          <w:p w14:paraId="41031E0F" w14:textId="77777777" w:rsidR="00461F1B" w:rsidRPr="00461F1B" w:rsidRDefault="00461F1B" w:rsidP="00461F1B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FA4EFB4" w14:textId="77777777" w:rsidR="00896392" w:rsidRPr="00896392" w:rsidRDefault="00896392" w:rsidP="00896392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58CA674" w14:textId="77777777" w:rsidR="001579C4" w:rsidRPr="00896392" w:rsidRDefault="00824ADA" w:rsidP="001579C4">
            <w:pPr>
              <w:spacing w:after="0"/>
              <w:rPr>
                <w:rFonts w:asciiTheme="majorHAnsi" w:hAnsiTheme="majorHAnsi"/>
                <w:b/>
                <w:color w:val="7B3C17" w:themeColor="accent2" w:themeShade="80"/>
                <w:sz w:val="24"/>
                <w:szCs w:val="24"/>
                <w:u w:val="single"/>
              </w:rPr>
            </w:pPr>
            <w:r w:rsidRPr="00896392">
              <w:rPr>
                <w:rFonts w:asciiTheme="majorHAnsi" w:hAnsiTheme="majorHAnsi"/>
                <w:b/>
                <w:bCs/>
                <w:color w:val="7B3C17" w:themeColor="accent2" w:themeShade="80"/>
                <w:sz w:val="24"/>
                <w:szCs w:val="24"/>
              </w:rPr>
              <w:t>INTERESTS</w:t>
            </w:r>
            <w:r w:rsidR="001579C4" w:rsidRPr="00896392">
              <w:rPr>
                <w:rFonts w:asciiTheme="majorHAnsi" w:hAnsiTheme="majorHAnsi"/>
                <w:b/>
                <w:bCs/>
                <w:color w:val="7B3C17" w:themeColor="accent2" w:themeShade="80"/>
                <w:sz w:val="24"/>
                <w:szCs w:val="24"/>
              </w:rPr>
              <w:t xml:space="preserve">  </w:t>
            </w:r>
          </w:p>
          <w:p w14:paraId="5FDA96B7" w14:textId="3DAA6EEE" w:rsidR="00824ADA" w:rsidRPr="00896392" w:rsidRDefault="00FA6211" w:rsidP="00684D9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Spend time with family and friends</w:t>
            </w:r>
          </w:p>
          <w:p w14:paraId="453177D1" w14:textId="2B6DFE5C" w:rsidR="001915D3" w:rsidRPr="00FA6211" w:rsidRDefault="00824ADA" w:rsidP="00E9372E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896392">
              <w:rPr>
                <w:rFonts w:asciiTheme="majorHAnsi" w:hAnsiTheme="majorHAnsi"/>
                <w:sz w:val="24"/>
                <w:szCs w:val="24"/>
              </w:rPr>
              <w:t>Mus</w:t>
            </w:r>
            <w:r w:rsidR="00FA6211">
              <w:rPr>
                <w:rFonts w:asciiTheme="majorHAnsi" w:hAnsiTheme="majorHAnsi"/>
                <w:sz w:val="24"/>
                <w:szCs w:val="24"/>
              </w:rPr>
              <w:t>ic</w:t>
            </w:r>
          </w:p>
          <w:p w14:paraId="15CE7441" w14:textId="77777777" w:rsidR="001915D3" w:rsidRPr="00896392" w:rsidRDefault="001915D3" w:rsidP="001915D3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B7B61" w:rsidRPr="00896392" w14:paraId="3CC67F22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06515" w14:textId="77777777" w:rsidR="002B7B61" w:rsidRPr="00896392" w:rsidRDefault="002B7B61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38B2C1ED" w14:textId="7FC2C06B" w:rsidR="002B7B61" w:rsidRPr="00896392" w:rsidRDefault="002B7B61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0B44FFB9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D5DA8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48EEC694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68D871DE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66B00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1A23C20F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3E2A183E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4319D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4E701D8A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5C4ECC3B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677C48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4417B385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200EEBB0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64F79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6883B6F6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14CD14E6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25CA8B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41D7F489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4CCE076A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F42102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02A34656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53830A3B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8D2CA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187B76A3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7B83BA33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1BC4A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4621032D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33272CFA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031C7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33327E61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30DD0FDF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4F389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09FFAEAE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39660BFE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47DEF2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7D40C8D8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443CAF56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CF24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320350BA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08B18ED0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BC3A5F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05181A31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1C683BD8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A756F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26080302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5F744D44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782C6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3C608FAA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061A" w:rsidRPr="00896392" w14:paraId="2064EF53" w14:textId="77777777" w:rsidTr="003263DF">
        <w:trPr>
          <w:trHeight w:val="257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3D06A3" w14:textId="77777777" w:rsidR="002D061A" w:rsidRPr="00896392" w:rsidRDefault="002D061A" w:rsidP="00A42117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1C346073" w14:textId="77777777" w:rsidR="002D061A" w:rsidRPr="00896392" w:rsidRDefault="002D061A" w:rsidP="00C2649F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608139E" w14:textId="77777777" w:rsidR="002713D7" w:rsidRPr="00896392" w:rsidRDefault="002713D7" w:rsidP="001579C4">
      <w:pPr>
        <w:pStyle w:val="Heading1"/>
        <w:rPr>
          <w:rFonts w:asciiTheme="majorHAnsi" w:hAnsiTheme="majorHAnsi"/>
          <w:szCs w:val="24"/>
        </w:rPr>
      </w:pPr>
    </w:p>
    <w:sectPr w:rsidR="002713D7" w:rsidRPr="00896392" w:rsidSect="00E11730">
      <w:headerReference w:type="default" r:id="rId8"/>
      <w:footerReference w:type="default" r:id="rId9"/>
      <w:pgSz w:w="12240" w:h="15840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EECE2" w14:textId="77777777" w:rsidR="000F1475" w:rsidRDefault="000F1475">
      <w:pPr>
        <w:spacing w:after="0" w:line="240" w:lineRule="auto"/>
      </w:pPr>
      <w:r>
        <w:separator/>
      </w:r>
    </w:p>
  </w:endnote>
  <w:endnote w:type="continuationSeparator" w:id="0">
    <w:p w14:paraId="1A67D63E" w14:textId="77777777" w:rsidR="000F1475" w:rsidRDefault="000F1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HGPGothicE">
    <w:panose1 w:val="020B0900000000000000"/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BAB79" w14:textId="77777777" w:rsidR="00BB0EFE" w:rsidRDefault="00B6326A" w:rsidP="00E11730">
    <w:pPr>
      <w:pStyle w:val="Footer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5C4753" w:rsidRPr="005C4753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32E6" w14:textId="77777777" w:rsidR="000F1475" w:rsidRDefault="000F1475">
      <w:pPr>
        <w:spacing w:after="0" w:line="240" w:lineRule="auto"/>
      </w:pPr>
      <w:r>
        <w:separator/>
      </w:r>
    </w:p>
  </w:footnote>
  <w:footnote w:type="continuationSeparator" w:id="0">
    <w:p w14:paraId="42C557E9" w14:textId="77777777" w:rsidR="000F1475" w:rsidRDefault="000F1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Your name:"/>
      <w:tag w:val="Your name:"/>
      <w:id w:val="1339115612"/>
      <w:placeholder>
        <w:docPart w:val="5D56F41B700749DEB070963B5C2210A4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14:paraId="3ACD6AA4" w14:textId="77777777" w:rsidR="00BB0EFE" w:rsidRPr="009E137C" w:rsidRDefault="002D061A" w:rsidP="00E11730">
        <w:pPr>
          <w:pStyle w:val="Header"/>
        </w:pPr>
        <w:r>
          <w:t>MRS. REENU MENDIRATTA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160D2E71"/>
    <w:multiLevelType w:val="hybridMultilevel"/>
    <w:tmpl w:val="A48038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DCE032D"/>
    <w:multiLevelType w:val="hybridMultilevel"/>
    <w:tmpl w:val="232A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2" w15:restartNumberingAfterBreak="0">
    <w:nsid w:val="68641E22"/>
    <w:multiLevelType w:val="hybridMultilevel"/>
    <w:tmpl w:val="916EC8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29270377">
    <w:abstractNumId w:val="7"/>
  </w:num>
  <w:num w:numId="2" w16cid:durableId="512188036">
    <w:abstractNumId w:val="6"/>
  </w:num>
  <w:num w:numId="3" w16cid:durableId="1160347488">
    <w:abstractNumId w:val="5"/>
  </w:num>
  <w:num w:numId="4" w16cid:durableId="2143881382">
    <w:abstractNumId w:val="4"/>
  </w:num>
  <w:num w:numId="5" w16cid:durableId="631790652">
    <w:abstractNumId w:val="9"/>
  </w:num>
  <w:num w:numId="6" w16cid:durableId="518004590">
    <w:abstractNumId w:val="13"/>
  </w:num>
  <w:num w:numId="7" w16cid:durableId="2049597215">
    <w:abstractNumId w:val="11"/>
  </w:num>
  <w:num w:numId="8" w16cid:durableId="140272843">
    <w:abstractNumId w:val="3"/>
  </w:num>
  <w:num w:numId="9" w16cid:durableId="513302728">
    <w:abstractNumId w:val="2"/>
  </w:num>
  <w:num w:numId="10" w16cid:durableId="671300955">
    <w:abstractNumId w:val="1"/>
  </w:num>
  <w:num w:numId="11" w16cid:durableId="1901209062">
    <w:abstractNumId w:val="0"/>
  </w:num>
  <w:num w:numId="12" w16cid:durableId="510875185">
    <w:abstractNumId w:val="10"/>
  </w:num>
  <w:num w:numId="13" w16cid:durableId="634264293">
    <w:abstractNumId w:val="12"/>
  </w:num>
  <w:num w:numId="14" w16cid:durableId="1768382302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revisionView w:inkAnnotations="0"/>
  <w:defaultTabStop w:val="720"/>
  <w:drawingGridHorizontalSpacing w:val="11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9F"/>
    <w:rsid w:val="000305EA"/>
    <w:rsid w:val="00030D47"/>
    <w:rsid w:val="00052794"/>
    <w:rsid w:val="00053AE8"/>
    <w:rsid w:val="000B003A"/>
    <w:rsid w:val="000D13BB"/>
    <w:rsid w:val="000E02E8"/>
    <w:rsid w:val="000F1475"/>
    <w:rsid w:val="0014175D"/>
    <w:rsid w:val="00151612"/>
    <w:rsid w:val="001579C4"/>
    <w:rsid w:val="00186A75"/>
    <w:rsid w:val="001915D3"/>
    <w:rsid w:val="001A563C"/>
    <w:rsid w:val="001C03DC"/>
    <w:rsid w:val="001E4181"/>
    <w:rsid w:val="001F1D7A"/>
    <w:rsid w:val="001F3C28"/>
    <w:rsid w:val="002059F6"/>
    <w:rsid w:val="00221705"/>
    <w:rsid w:val="00236B67"/>
    <w:rsid w:val="002713D7"/>
    <w:rsid w:val="002905B3"/>
    <w:rsid w:val="002A4092"/>
    <w:rsid w:val="002B2048"/>
    <w:rsid w:val="002B7B61"/>
    <w:rsid w:val="002D061A"/>
    <w:rsid w:val="002E3B8A"/>
    <w:rsid w:val="003028A6"/>
    <w:rsid w:val="003263DF"/>
    <w:rsid w:val="00335F2B"/>
    <w:rsid w:val="00390589"/>
    <w:rsid w:val="003C79E0"/>
    <w:rsid w:val="00401EC7"/>
    <w:rsid w:val="00413DF9"/>
    <w:rsid w:val="00417457"/>
    <w:rsid w:val="00440F77"/>
    <w:rsid w:val="00442C7F"/>
    <w:rsid w:val="0044591B"/>
    <w:rsid w:val="00461F1B"/>
    <w:rsid w:val="00495414"/>
    <w:rsid w:val="004B0843"/>
    <w:rsid w:val="004C1199"/>
    <w:rsid w:val="00530A8A"/>
    <w:rsid w:val="00577A2E"/>
    <w:rsid w:val="005A369E"/>
    <w:rsid w:val="005B1E2E"/>
    <w:rsid w:val="005B40B5"/>
    <w:rsid w:val="005B7CDC"/>
    <w:rsid w:val="005C20DB"/>
    <w:rsid w:val="005C4753"/>
    <w:rsid w:val="005E25B0"/>
    <w:rsid w:val="005E26E5"/>
    <w:rsid w:val="0063414B"/>
    <w:rsid w:val="006579E9"/>
    <w:rsid w:val="00672111"/>
    <w:rsid w:val="006726DE"/>
    <w:rsid w:val="00684D96"/>
    <w:rsid w:val="006A351D"/>
    <w:rsid w:val="006A419E"/>
    <w:rsid w:val="007A68FD"/>
    <w:rsid w:val="007C5377"/>
    <w:rsid w:val="00824ADA"/>
    <w:rsid w:val="00841875"/>
    <w:rsid w:val="00857CFF"/>
    <w:rsid w:val="00860837"/>
    <w:rsid w:val="00864797"/>
    <w:rsid w:val="00896392"/>
    <w:rsid w:val="008B66E3"/>
    <w:rsid w:val="008C4913"/>
    <w:rsid w:val="008C5299"/>
    <w:rsid w:val="008D25E2"/>
    <w:rsid w:val="00940ECA"/>
    <w:rsid w:val="0094211A"/>
    <w:rsid w:val="00943315"/>
    <w:rsid w:val="00946932"/>
    <w:rsid w:val="00954B0B"/>
    <w:rsid w:val="00965976"/>
    <w:rsid w:val="00970337"/>
    <w:rsid w:val="00975E22"/>
    <w:rsid w:val="009B45CD"/>
    <w:rsid w:val="009D37FD"/>
    <w:rsid w:val="009E137C"/>
    <w:rsid w:val="009F28EC"/>
    <w:rsid w:val="009F397F"/>
    <w:rsid w:val="00A00F50"/>
    <w:rsid w:val="00A16CC2"/>
    <w:rsid w:val="00A26567"/>
    <w:rsid w:val="00A75CA4"/>
    <w:rsid w:val="00AD0109"/>
    <w:rsid w:val="00AE1114"/>
    <w:rsid w:val="00AE4350"/>
    <w:rsid w:val="00B04B3F"/>
    <w:rsid w:val="00B062E8"/>
    <w:rsid w:val="00B129FF"/>
    <w:rsid w:val="00B248E7"/>
    <w:rsid w:val="00B34AED"/>
    <w:rsid w:val="00B5374F"/>
    <w:rsid w:val="00B6326A"/>
    <w:rsid w:val="00BA695A"/>
    <w:rsid w:val="00BB0EFE"/>
    <w:rsid w:val="00BB2499"/>
    <w:rsid w:val="00C104FC"/>
    <w:rsid w:val="00C16D37"/>
    <w:rsid w:val="00C2649F"/>
    <w:rsid w:val="00C6084A"/>
    <w:rsid w:val="00C67C39"/>
    <w:rsid w:val="00CA7598"/>
    <w:rsid w:val="00CC6725"/>
    <w:rsid w:val="00D40BA1"/>
    <w:rsid w:val="00D73C0C"/>
    <w:rsid w:val="00D91573"/>
    <w:rsid w:val="00D9522E"/>
    <w:rsid w:val="00DD7293"/>
    <w:rsid w:val="00E0071A"/>
    <w:rsid w:val="00E0342B"/>
    <w:rsid w:val="00E11730"/>
    <w:rsid w:val="00E225B6"/>
    <w:rsid w:val="00E603F6"/>
    <w:rsid w:val="00E9372E"/>
    <w:rsid w:val="00EC68EB"/>
    <w:rsid w:val="00ED756E"/>
    <w:rsid w:val="00F03675"/>
    <w:rsid w:val="00F13399"/>
    <w:rsid w:val="00F37D21"/>
    <w:rsid w:val="00F37DEA"/>
    <w:rsid w:val="00F56F51"/>
    <w:rsid w:val="00F633BC"/>
    <w:rsid w:val="00F67D01"/>
    <w:rsid w:val="00F93776"/>
    <w:rsid w:val="00FA6211"/>
    <w:rsid w:val="00FC2C19"/>
    <w:rsid w:val="00FD4F4F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8967DD"/>
  <w15:docId w15:val="{1BF09459-C65A-45B9-BBAC-37A18AA4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5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TableGridLight1">
    <w:name w:val="Table Grid Light1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7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1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1">
    <w:name w:val="Plain Table 1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1">
    <w:name w:val="Smart Hyperlink1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glossaryDocument" Target="glossary/document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ita%20Nair\AppData\Roaming\Microsoft\Templates\Photo%20resume%20(Median%20theme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CEA13919194AF18B71191667F1D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85908-3D8D-4721-83FC-8EDF2105D728}"/>
      </w:docPartPr>
      <w:docPartBody>
        <w:p w:rsidR="00A832B0" w:rsidRDefault="004B5C80">
          <w:pPr>
            <w:pStyle w:val="09CEA13919194AF18B71191667F1DBCC"/>
          </w:pPr>
          <w:r>
            <w:t>Your Name</w:t>
          </w:r>
        </w:p>
      </w:docPartBody>
    </w:docPart>
    <w:docPart>
      <w:docPartPr>
        <w:name w:val="5D56F41B700749DEB070963B5C221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99A3C-5963-4E41-B0B1-C736A2A3FAE4}"/>
      </w:docPartPr>
      <w:docPartBody>
        <w:p w:rsidR="00A832B0" w:rsidRDefault="004B5C80">
          <w:pPr>
            <w:pStyle w:val="5D56F41B700749DEB070963B5C2210A4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HGPGothicE">
    <w:panose1 w:val="020B0900000000000000"/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1688"/>
    <w:rsid w:val="0007044F"/>
    <w:rsid w:val="004B5C80"/>
    <w:rsid w:val="004C6712"/>
    <w:rsid w:val="005073DB"/>
    <w:rsid w:val="00661688"/>
    <w:rsid w:val="006B17CA"/>
    <w:rsid w:val="00924531"/>
    <w:rsid w:val="00992AD4"/>
    <w:rsid w:val="009E089D"/>
    <w:rsid w:val="00A832B0"/>
    <w:rsid w:val="00B76638"/>
    <w:rsid w:val="00C118D5"/>
    <w:rsid w:val="00C80027"/>
    <w:rsid w:val="00CB5999"/>
    <w:rsid w:val="00D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CEA13919194AF18B71191667F1DBCC">
    <w:name w:val="09CEA13919194AF18B71191667F1DBCC"/>
  </w:style>
  <w:style w:type="paragraph" w:customStyle="1" w:styleId="5D56F41B700749DEB070963B5C2210A4">
    <w:name w:val="5D56F41B700749DEB070963B5C2210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 /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1E88-1108-4EBF-8C92-D15F857CE9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Photo%20resume%20(Median%20theme).dotx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Vinita Nair</dc:creator>
  <dc:description>MRS. REENU MENDIRATTA</dc:description>
  <cp:lastModifiedBy>Hrihaan Mendiratta</cp:lastModifiedBy>
  <cp:revision>2</cp:revision>
  <dcterms:created xsi:type="dcterms:W3CDTF">2023-05-15T09:00:00Z</dcterms:created>
  <dcterms:modified xsi:type="dcterms:W3CDTF">2023-05-15T09:00:00Z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